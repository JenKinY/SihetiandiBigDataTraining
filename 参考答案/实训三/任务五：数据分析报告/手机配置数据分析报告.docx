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80E" w:rsidRPr="006B380E" w:rsidRDefault="002318D8" w:rsidP="006B380E">
      <w:pPr>
        <w:pBdr>
          <w:bottom w:val="single" w:sz="4" w:space="1" w:color="auto"/>
        </w:pBdr>
        <w:jc w:val="center"/>
        <w:rPr>
          <w:b/>
          <w:noProof/>
          <w:sz w:val="44"/>
        </w:rPr>
      </w:pPr>
      <w:r>
        <w:rPr>
          <w:rFonts w:hint="eastAsia"/>
          <w:b/>
          <w:noProof/>
          <w:sz w:val="44"/>
        </w:rPr>
        <w:t>手机配置</w:t>
      </w:r>
      <w:r w:rsidR="006B380E" w:rsidRPr="006B380E">
        <w:rPr>
          <w:rFonts w:hint="eastAsia"/>
          <w:b/>
          <w:noProof/>
          <w:sz w:val="44"/>
        </w:rPr>
        <w:t>数据分析报告</w:t>
      </w:r>
    </w:p>
    <w:p w:rsidR="006B380E" w:rsidRDefault="006B380E" w:rsidP="006B380E">
      <w:pPr>
        <w:jc w:val="center"/>
        <w:rPr>
          <w:noProof/>
        </w:rPr>
      </w:pPr>
    </w:p>
    <w:p w:rsidR="00CD5431" w:rsidRDefault="00F94735" w:rsidP="00CD5431">
      <w:pPr>
        <w:pStyle w:val="1"/>
        <w:spacing w:before="156" w:after="156"/>
        <w:rPr>
          <w:noProof/>
        </w:rPr>
      </w:pPr>
      <w:r>
        <w:rPr>
          <w:rFonts w:hint="eastAsia"/>
          <w:noProof/>
        </w:rPr>
        <w:t>麒麟、晓龙</w:t>
      </w:r>
      <w:r>
        <w:rPr>
          <w:rFonts w:hint="eastAsia"/>
          <w:noProof/>
        </w:rPr>
        <w:t>CPU</w:t>
      </w:r>
      <w:r>
        <w:rPr>
          <w:rFonts w:hint="eastAsia"/>
          <w:noProof/>
        </w:rPr>
        <w:t>为主流</w:t>
      </w:r>
      <w:r>
        <w:rPr>
          <w:rFonts w:hint="eastAsia"/>
          <w:noProof/>
        </w:rPr>
        <w:t>CPU</w:t>
      </w:r>
    </w:p>
    <w:p w:rsidR="006B380E" w:rsidRDefault="002318D8" w:rsidP="00CF2520">
      <w:pPr>
        <w:ind w:firstLineChars="200" w:firstLine="420"/>
        <w:rPr>
          <w:noProof/>
        </w:rPr>
      </w:pPr>
      <w:r>
        <w:rPr>
          <w:noProof/>
        </w:rPr>
        <w:drawing>
          <wp:inline distT="0" distB="0" distL="0" distR="0" wp14:anchorId="5AA46F88" wp14:editId="1F589A6D">
            <wp:extent cx="5274310" cy="38341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35" w:rsidRDefault="00F94735" w:rsidP="00CF2520">
      <w:pPr>
        <w:ind w:firstLineChars="200" w:firstLine="420"/>
        <w:rPr>
          <w:rFonts w:hint="eastAsia"/>
          <w:noProof/>
        </w:rPr>
      </w:pPr>
      <w:r>
        <w:rPr>
          <w:rFonts w:hint="eastAsia"/>
          <w:noProof/>
        </w:rPr>
        <w:t>经过对手机数据的分析，麒麟系列</w:t>
      </w:r>
      <w:r>
        <w:rPr>
          <w:rFonts w:hint="eastAsia"/>
          <w:noProof/>
        </w:rPr>
        <w:t>CPU</w:t>
      </w:r>
      <w:r>
        <w:rPr>
          <w:rFonts w:hint="eastAsia"/>
          <w:noProof/>
        </w:rPr>
        <w:t>、骁龙系列</w:t>
      </w:r>
      <w:r>
        <w:rPr>
          <w:rFonts w:hint="eastAsia"/>
          <w:noProof/>
        </w:rPr>
        <w:t>CPU</w:t>
      </w:r>
      <w:r>
        <w:rPr>
          <w:rFonts w:hint="eastAsia"/>
          <w:noProof/>
        </w:rPr>
        <w:t>为主流</w:t>
      </w:r>
      <w:r>
        <w:rPr>
          <w:rFonts w:hint="eastAsia"/>
          <w:noProof/>
        </w:rPr>
        <w:t>CPU</w:t>
      </w:r>
      <w:r>
        <w:rPr>
          <w:rFonts w:hint="eastAsia"/>
          <w:noProof/>
        </w:rPr>
        <w:t>，占总销售量的一半，市场主流手机</w:t>
      </w:r>
      <w:r>
        <w:rPr>
          <w:rFonts w:hint="eastAsia"/>
          <w:noProof/>
        </w:rPr>
        <w:t>CPU</w:t>
      </w:r>
      <w:r>
        <w:rPr>
          <w:rFonts w:hint="eastAsia"/>
          <w:noProof/>
        </w:rPr>
        <w:t>主要是麒麟</w:t>
      </w:r>
      <w:r>
        <w:rPr>
          <w:rFonts w:hint="eastAsia"/>
          <w:noProof/>
        </w:rPr>
        <w:t>970</w:t>
      </w:r>
      <w:r>
        <w:rPr>
          <w:rFonts w:hint="eastAsia"/>
          <w:noProof/>
        </w:rPr>
        <w:t>、骁龙</w:t>
      </w:r>
      <w:r>
        <w:rPr>
          <w:rFonts w:hint="eastAsia"/>
          <w:noProof/>
        </w:rPr>
        <w:t>636</w:t>
      </w:r>
      <w:r>
        <w:rPr>
          <w:rFonts w:hint="eastAsia"/>
          <w:noProof/>
        </w:rPr>
        <w:t>、骁龙</w:t>
      </w:r>
      <w:r>
        <w:rPr>
          <w:rFonts w:hint="eastAsia"/>
          <w:noProof/>
        </w:rPr>
        <w:t>660</w:t>
      </w:r>
      <w:r>
        <w:rPr>
          <w:noProof/>
        </w:rPr>
        <w:t>。</w:t>
      </w:r>
    </w:p>
    <w:p w:rsidR="00CD5431" w:rsidRDefault="00F94735" w:rsidP="00CD5431">
      <w:pPr>
        <w:pStyle w:val="1"/>
        <w:spacing w:before="156" w:after="156"/>
        <w:rPr>
          <w:noProof/>
        </w:rPr>
      </w:pPr>
      <w:r>
        <w:rPr>
          <w:rFonts w:hint="eastAsia"/>
          <w:noProof/>
        </w:rPr>
        <w:lastRenderedPageBreak/>
        <w:t>手机销量随着</w:t>
      </w:r>
      <w:r>
        <w:rPr>
          <w:rFonts w:hint="eastAsia"/>
          <w:noProof/>
        </w:rPr>
        <w:t>RAM</w:t>
      </w:r>
      <w:r>
        <w:rPr>
          <w:rFonts w:hint="eastAsia"/>
          <w:noProof/>
        </w:rPr>
        <w:t>容量的增加而增加</w:t>
      </w:r>
    </w:p>
    <w:p w:rsidR="00CF2520" w:rsidRDefault="002318D8" w:rsidP="00CF2520">
      <w:pPr>
        <w:ind w:firstLineChars="200" w:firstLine="420"/>
        <w:rPr>
          <w:noProof/>
        </w:rPr>
      </w:pPr>
      <w:r>
        <w:rPr>
          <w:noProof/>
        </w:rPr>
        <w:drawing>
          <wp:inline distT="0" distB="0" distL="0" distR="0" wp14:anchorId="51FD9022" wp14:editId="45FF56AB">
            <wp:extent cx="5274310" cy="3225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35" w:rsidRDefault="00F94735" w:rsidP="00CF2520">
      <w:pPr>
        <w:ind w:firstLineChars="200" w:firstLine="420"/>
        <w:rPr>
          <w:rFonts w:hint="eastAsia"/>
          <w:noProof/>
        </w:rPr>
      </w:pPr>
      <w:r>
        <w:rPr>
          <w:rFonts w:hint="eastAsia"/>
          <w:noProof/>
        </w:rPr>
        <w:t>从数据分析结果上可以看到，</w:t>
      </w:r>
      <w:r>
        <w:rPr>
          <w:rFonts w:hint="eastAsia"/>
          <w:noProof/>
        </w:rPr>
        <w:t>RAM</w:t>
      </w:r>
      <w:r>
        <w:rPr>
          <w:rFonts w:hint="eastAsia"/>
          <w:noProof/>
        </w:rPr>
        <w:t>越大的手机销量也越高。</w:t>
      </w:r>
    </w:p>
    <w:p w:rsidR="00CD5431" w:rsidRDefault="00F94735" w:rsidP="00CD5431">
      <w:pPr>
        <w:pStyle w:val="1"/>
        <w:spacing w:before="156" w:after="156"/>
        <w:rPr>
          <w:noProof/>
        </w:rPr>
      </w:pPr>
      <w:r>
        <w:rPr>
          <w:rFonts w:hint="eastAsia"/>
          <w:noProof/>
        </w:rPr>
        <w:t>手机</w:t>
      </w:r>
      <w:r>
        <w:rPr>
          <w:rFonts w:hint="eastAsia"/>
          <w:noProof/>
        </w:rPr>
        <w:t>ROM</w:t>
      </w:r>
      <w:r>
        <w:rPr>
          <w:rFonts w:hint="eastAsia"/>
          <w:noProof/>
        </w:rPr>
        <w:t>的大小与销量不成正比</w:t>
      </w:r>
    </w:p>
    <w:p w:rsidR="00CD5431" w:rsidRDefault="002318D8" w:rsidP="00CD5431">
      <w:pPr>
        <w:ind w:firstLineChars="200" w:firstLine="420"/>
      </w:pPr>
      <w:r>
        <w:rPr>
          <w:noProof/>
        </w:rPr>
        <w:drawing>
          <wp:inline distT="0" distB="0" distL="0" distR="0" wp14:anchorId="5A167F17" wp14:editId="6B0BD26A">
            <wp:extent cx="5274310" cy="32283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35" w:rsidRDefault="00F94735" w:rsidP="00F94735">
      <w:pPr>
        <w:ind w:firstLineChars="200" w:firstLine="420"/>
      </w:pPr>
      <w:r>
        <w:rPr>
          <w:rFonts w:hint="eastAsia"/>
        </w:rPr>
        <w:t>从数据分析上看，手机</w:t>
      </w:r>
      <w:r>
        <w:rPr>
          <w:rFonts w:hint="eastAsia"/>
        </w:rPr>
        <w:t>ROM</w:t>
      </w:r>
      <w:r>
        <w:rPr>
          <w:rFonts w:hint="eastAsia"/>
        </w:rPr>
        <w:t>的大小并不能影响手机销量，</w:t>
      </w:r>
      <w:r>
        <w:rPr>
          <w:rFonts w:hint="eastAsia"/>
        </w:rPr>
        <w:t>64GB</w:t>
      </w:r>
      <w:r>
        <w:rPr>
          <w:rFonts w:hint="eastAsia"/>
        </w:rPr>
        <w:t>存储容量的手机仍然是市场主流。</w:t>
      </w:r>
    </w:p>
    <w:p w:rsidR="00F94735" w:rsidRDefault="00F94735" w:rsidP="00047D90">
      <w:pPr>
        <w:pStyle w:val="1"/>
        <w:spacing w:before="156" w:after="156"/>
        <w:rPr>
          <w:rFonts w:hint="eastAsia"/>
        </w:rPr>
      </w:pPr>
      <w:r>
        <w:rPr>
          <w:rFonts w:hint="eastAsia"/>
        </w:rPr>
        <w:lastRenderedPageBreak/>
        <w:t>安卓手机操作系统市场占有率</w:t>
      </w:r>
      <w:r w:rsidR="00047D90">
        <w:rPr>
          <w:rFonts w:hint="eastAsia"/>
        </w:rPr>
        <w:t>极高</w:t>
      </w:r>
    </w:p>
    <w:p w:rsidR="002318D8" w:rsidRDefault="002318D8" w:rsidP="00CD5431">
      <w:pPr>
        <w:ind w:firstLineChars="200" w:firstLine="420"/>
      </w:pPr>
      <w:r>
        <w:rPr>
          <w:noProof/>
        </w:rPr>
        <w:drawing>
          <wp:inline distT="0" distB="0" distL="0" distR="0" wp14:anchorId="39CDBBBA" wp14:editId="59664F41">
            <wp:extent cx="5274310" cy="35572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D90" w:rsidRPr="00CD5431" w:rsidRDefault="00047D90" w:rsidP="00CD5431">
      <w:pPr>
        <w:ind w:firstLineChars="200" w:firstLine="420"/>
        <w:rPr>
          <w:rFonts w:hint="eastAsia"/>
        </w:rPr>
      </w:pPr>
      <w:r>
        <w:rPr>
          <w:rFonts w:hint="eastAsia"/>
        </w:rPr>
        <w:t>安卓操作系统占据市场约</w:t>
      </w:r>
      <w:r>
        <w:rPr>
          <w:rFonts w:hint="eastAsia"/>
        </w:rPr>
        <w:t>75%</w:t>
      </w:r>
      <w:r>
        <w:rPr>
          <w:rFonts w:hint="eastAsia"/>
        </w:rPr>
        <w:t>，成为手机装机量最高的手机。</w:t>
      </w:r>
    </w:p>
    <w:p w:rsidR="00C74BB5" w:rsidRDefault="00C74BB5" w:rsidP="00CD5431">
      <w:pPr>
        <w:rPr>
          <w:noProof/>
        </w:rPr>
      </w:pPr>
      <w:r>
        <w:rPr>
          <w:noProof/>
        </w:rPr>
        <w:br w:type="page"/>
      </w:r>
    </w:p>
    <w:p w:rsidR="006B380E" w:rsidRDefault="006B380E" w:rsidP="002750C4">
      <w:pPr>
        <w:rPr>
          <w:noProof/>
        </w:rPr>
      </w:pPr>
    </w:p>
    <w:p w:rsidR="006B380E" w:rsidRDefault="00AF6EBA" w:rsidP="00C74BB5">
      <w:pPr>
        <w:pStyle w:val="1"/>
        <w:spacing w:before="156" w:after="156"/>
      </w:pPr>
      <w:r>
        <w:rPr>
          <w:rFonts w:hint="eastAsia"/>
        </w:rPr>
        <w:t>总结及建议</w:t>
      </w:r>
    </w:p>
    <w:p w:rsidR="00AF6EBA" w:rsidRPr="00AF6EBA" w:rsidRDefault="002204A3" w:rsidP="00AF6EBA">
      <w:pPr>
        <w:ind w:firstLineChars="200" w:firstLine="420"/>
      </w:pPr>
      <w:r>
        <w:rPr>
          <w:rFonts w:hint="eastAsia"/>
        </w:rPr>
        <w:t>厂商生产新款手机建议配置为</w:t>
      </w:r>
      <w:r>
        <w:rPr>
          <w:rFonts w:hint="eastAsia"/>
        </w:rPr>
        <w:t>CPU</w:t>
      </w:r>
      <w:r>
        <w:rPr>
          <w:rFonts w:hint="eastAsia"/>
        </w:rPr>
        <w:t>：麒麟</w:t>
      </w:r>
      <w:r>
        <w:rPr>
          <w:rFonts w:hint="eastAsia"/>
        </w:rPr>
        <w:t>970</w:t>
      </w:r>
      <w:r>
        <w:rPr>
          <w:rFonts w:hint="eastAsia"/>
        </w:rPr>
        <w:t>、骁龙</w:t>
      </w:r>
      <w:r>
        <w:rPr>
          <w:rFonts w:hint="eastAsia"/>
        </w:rPr>
        <w:t>636/660</w:t>
      </w:r>
      <w:r>
        <w:rPr>
          <w:rFonts w:hint="eastAsia"/>
        </w:rPr>
        <w:t>，</w:t>
      </w:r>
      <w:r>
        <w:rPr>
          <w:rFonts w:hint="eastAsia"/>
        </w:rPr>
        <w:t xml:space="preserve"> RAM</w:t>
      </w:r>
      <w:r>
        <w:rPr>
          <w:rFonts w:hint="eastAsia"/>
        </w:rPr>
        <w:t>：</w:t>
      </w:r>
      <w:r>
        <w:rPr>
          <w:rFonts w:hint="eastAsia"/>
        </w:rPr>
        <w:t>4GB</w:t>
      </w:r>
      <w:r>
        <w:rPr>
          <w:rFonts w:hint="eastAsia"/>
        </w:rPr>
        <w:t>或</w:t>
      </w:r>
      <w:r>
        <w:rPr>
          <w:rFonts w:hint="eastAsia"/>
        </w:rPr>
        <w:t>6GB</w:t>
      </w:r>
      <w:r>
        <w:rPr>
          <w:rFonts w:hint="eastAsia"/>
        </w:rPr>
        <w:t>，</w:t>
      </w:r>
      <w:r>
        <w:rPr>
          <w:rFonts w:hint="eastAsia"/>
        </w:rPr>
        <w:t>ROM</w:t>
      </w:r>
      <w:r>
        <w:rPr>
          <w:rFonts w:hint="eastAsia"/>
        </w:rPr>
        <w:t>：</w:t>
      </w:r>
      <w:r>
        <w:rPr>
          <w:rFonts w:hint="eastAsia"/>
        </w:rPr>
        <w:t>32GB</w:t>
      </w:r>
      <w:r>
        <w:rPr>
          <w:rFonts w:hint="eastAsia"/>
        </w:rPr>
        <w:t>、</w:t>
      </w:r>
      <w:r>
        <w:rPr>
          <w:rFonts w:hint="eastAsia"/>
        </w:rPr>
        <w:t>64GB</w:t>
      </w:r>
      <w:r>
        <w:rPr>
          <w:rFonts w:hint="eastAsia"/>
        </w:rPr>
        <w:t>、</w:t>
      </w:r>
      <w:r>
        <w:rPr>
          <w:rFonts w:hint="eastAsia"/>
        </w:rPr>
        <w:t>128GB</w:t>
      </w:r>
      <w:r>
        <w:rPr>
          <w:rFonts w:hint="eastAsia"/>
        </w:rPr>
        <w:t>，操作系统选用安卓操作系统。</w:t>
      </w:r>
      <w:bookmarkStart w:id="0" w:name="_GoBack"/>
      <w:bookmarkEnd w:id="0"/>
    </w:p>
    <w:sectPr w:rsidR="00AF6EBA" w:rsidRPr="00AF6EBA" w:rsidSect="00837E80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711" w:rsidRDefault="00384711">
      <w:r>
        <w:separator/>
      </w:r>
    </w:p>
  </w:endnote>
  <w:endnote w:type="continuationSeparator" w:id="0">
    <w:p w:rsidR="00384711" w:rsidRDefault="00384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412" w:rsidRPr="00B727EF" w:rsidRDefault="00495412" w:rsidP="00B727EF">
    <w:pPr>
      <w:pStyle w:val="a5"/>
      <w:jc w:val="center"/>
      <w:rPr>
        <w:rFonts w:ascii="宋体" w:hAnsi="宋体"/>
      </w:rPr>
    </w:pPr>
    <w:r w:rsidRPr="00CB198B">
      <w:rPr>
        <w:rFonts w:ascii="宋体" w:hAnsi="宋体"/>
        <w:kern w:val="0"/>
        <w:szCs w:val="21"/>
      </w:rPr>
      <w:t xml:space="preserve">- </w:t>
    </w:r>
    <w:r w:rsidR="00986227" w:rsidRPr="00CB198B">
      <w:rPr>
        <w:rFonts w:ascii="宋体" w:hAnsi="宋体"/>
        <w:kern w:val="0"/>
        <w:szCs w:val="21"/>
      </w:rPr>
      <w:fldChar w:fldCharType="begin"/>
    </w:r>
    <w:r w:rsidRPr="00CB198B">
      <w:rPr>
        <w:rFonts w:ascii="宋体" w:hAnsi="宋体"/>
        <w:kern w:val="0"/>
        <w:szCs w:val="21"/>
      </w:rPr>
      <w:instrText xml:space="preserve"> PAGE </w:instrText>
    </w:r>
    <w:r w:rsidR="00986227" w:rsidRPr="00CB198B">
      <w:rPr>
        <w:rFonts w:ascii="宋体" w:hAnsi="宋体"/>
        <w:kern w:val="0"/>
        <w:szCs w:val="21"/>
      </w:rPr>
      <w:fldChar w:fldCharType="separate"/>
    </w:r>
    <w:r w:rsidR="002204A3">
      <w:rPr>
        <w:rFonts w:ascii="宋体" w:hAnsi="宋体"/>
        <w:noProof/>
        <w:kern w:val="0"/>
        <w:szCs w:val="21"/>
      </w:rPr>
      <w:t>4</w:t>
    </w:r>
    <w:r w:rsidR="00986227" w:rsidRPr="00CB198B">
      <w:rPr>
        <w:rFonts w:ascii="宋体" w:hAnsi="宋体"/>
        <w:kern w:val="0"/>
        <w:szCs w:val="21"/>
      </w:rPr>
      <w:fldChar w:fldCharType="end"/>
    </w:r>
    <w:r w:rsidRPr="00CB198B">
      <w:rPr>
        <w:rFonts w:ascii="宋体" w:hAnsi="宋体"/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711" w:rsidRDefault="00384711">
      <w:r>
        <w:separator/>
      </w:r>
    </w:p>
  </w:footnote>
  <w:footnote w:type="continuationSeparator" w:id="0">
    <w:p w:rsidR="00384711" w:rsidRDefault="003847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B2D29"/>
    <w:multiLevelType w:val="hybridMultilevel"/>
    <w:tmpl w:val="865E5BB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981A3D"/>
    <w:multiLevelType w:val="hybridMultilevel"/>
    <w:tmpl w:val="BD76DFD4"/>
    <w:lvl w:ilvl="0" w:tplc="B8786AB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BB2899"/>
    <w:multiLevelType w:val="hybridMultilevel"/>
    <w:tmpl w:val="9F4A636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283506B"/>
    <w:multiLevelType w:val="hybridMultilevel"/>
    <w:tmpl w:val="8CAC4B8C"/>
    <w:lvl w:ilvl="0" w:tplc="CAC688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8360C72"/>
    <w:multiLevelType w:val="hybridMultilevel"/>
    <w:tmpl w:val="D12AEFA8"/>
    <w:lvl w:ilvl="0" w:tplc="DAD26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026DD2"/>
    <w:multiLevelType w:val="hybridMultilevel"/>
    <w:tmpl w:val="9F4A636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A874738"/>
    <w:multiLevelType w:val="hybridMultilevel"/>
    <w:tmpl w:val="467EA848"/>
    <w:lvl w:ilvl="0" w:tplc="DAD26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A47B9A"/>
    <w:multiLevelType w:val="hybridMultilevel"/>
    <w:tmpl w:val="D12AEFA8"/>
    <w:lvl w:ilvl="0" w:tplc="DAD26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1527D6"/>
    <w:multiLevelType w:val="hybridMultilevel"/>
    <w:tmpl w:val="467EA848"/>
    <w:lvl w:ilvl="0" w:tplc="DAD26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C213D8"/>
    <w:multiLevelType w:val="hybridMultilevel"/>
    <w:tmpl w:val="E64EFAE0"/>
    <w:lvl w:ilvl="0" w:tplc="20862FA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54D7BFE"/>
    <w:multiLevelType w:val="hybridMultilevel"/>
    <w:tmpl w:val="9F4A636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82E6921"/>
    <w:multiLevelType w:val="hybridMultilevel"/>
    <w:tmpl w:val="9F4A636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FC53607"/>
    <w:multiLevelType w:val="hybridMultilevel"/>
    <w:tmpl w:val="467EA848"/>
    <w:lvl w:ilvl="0" w:tplc="DAD26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4161BB"/>
    <w:multiLevelType w:val="hybridMultilevel"/>
    <w:tmpl w:val="C5B2CCA6"/>
    <w:lvl w:ilvl="0" w:tplc="D3D295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E166475"/>
    <w:multiLevelType w:val="multilevel"/>
    <w:tmpl w:val="E31A1FC6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b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21" w:hanging="1021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54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52CB0B50"/>
    <w:multiLevelType w:val="hybridMultilevel"/>
    <w:tmpl w:val="138A0CE4"/>
    <w:lvl w:ilvl="0" w:tplc="C262D0E4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5FB54EB"/>
    <w:multiLevelType w:val="hybridMultilevel"/>
    <w:tmpl w:val="185624C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882479A"/>
    <w:multiLevelType w:val="hybridMultilevel"/>
    <w:tmpl w:val="2D22C2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9AC71E8"/>
    <w:multiLevelType w:val="hybridMultilevel"/>
    <w:tmpl w:val="2570B1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D4316EE"/>
    <w:multiLevelType w:val="hybridMultilevel"/>
    <w:tmpl w:val="467EA848"/>
    <w:lvl w:ilvl="0" w:tplc="DAD26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2C618F2"/>
    <w:multiLevelType w:val="hybridMultilevel"/>
    <w:tmpl w:val="E9FC01E2"/>
    <w:lvl w:ilvl="0" w:tplc="63FAE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4741110"/>
    <w:multiLevelType w:val="hybridMultilevel"/>
    <w:tmpl w:val="A066045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CDF69A2"/>
    <w:multiLevelType w:val="hybridMultilevel"/>
    <w:tmpl w:val="852EC970"/>
    <w:lvl w:ilvl="0" w:tplc="B8786AB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DE050F0"/>
    <w:multiLevelType w:val="hybridMultilevel"/>
    <w:tmpl w:val="C32AD348"/>
    <w:lvl w:ilvl="0" w:tplc="44BEA1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9"/>
  </w:num>
  <w:num w:numId="3">
    <w:abstractNumId w:val="4"/>
  </w:num>
  <w:num w:numId="4">
    <w:abstractNumId w:val="7"/>
  </w:num>
  <w:num w:numId="5">
    <w:abstractNumId w:val="12"/>
  </w:num>
  <w:num w:numId="6">
    <w:abstractNumId w:val="8"/>
  </w:num>
  <w:num w:numId="7">
    <w:abstractNumId w:val="6"/>
  </w:num>
  <w:num w:numId="8">
    <w:abstractNumId w:val="19"/>
  </w:num>
  <w:num w:numId="9">
    <w:abstractNumId w:val="14"/>
  </w:num>
  <w:num w:numId="10">
    <w:abstractNumId w:val="20"/>
  </w:num>
  <w:num w:numId="11">
    <w:abstractNumId w:val="5"/>
  </w:num>
  <w:num w:numId="12">
    <w:abstractNumId w:val="10"/>
  </w:num>
  <w:num w:numId="13">
    <w:abstractNumId w:val="2"/>
  </w:num>
  <w:num w:numId="14">
    <w:abstractNumId w:val="11"/>
  </w:num>
  <w:num w:numId="15">
    <w:abstractNumId w:val="16"/>
  </w:num>
  <w:num w:numId="16">
    <w:abstractNumId w:val="21"/>
  </w:num>
  <w:num w:numId="17">
    <w:abstractNumId w:val="17"/>
  </w:num>
  <w:num w:numId="18">
    <w:abstractNumId w:val="18"/>
  </w:num>
  <w:num w:numId="19">
    <w:abstractNumId w:val="0"/>
  </w:num>
  <w:num w:numId="20">
    <w:abstractNumId w:val="3"/>
  </w:num>
  <w:num w:numId="21">
    <w:abstractNumId w:val="13"/>
  </w:num>
  <w:num w:numId="22">
    <w:abstractNumId w:val="15"/>
  </w:num>
  <w:num w:numId="23">
    <w:abstractNumId w:val="23"/>
  </w:num>
  <w:num w:numId="24">
    <w:abstractNumId w:val="22"/>
  </w:num>
  <w:num w:numId="25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silver">
      <v:fill color="silver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D8"/>
    <w:rsid w:val="0000004D"/>
    <w:rsid w:val="00000795"/>
    <w:rsid w:val="00000A49"/>
    <w:rsid w:val="000010A8"/>
    <w:rsid w:val="00001601"/>
    <w:rsid w:val="00001C15"/>
    <w:rsid w:val="00002A0A"/>
    <w:rsid w:val="00002AC6"/>
    <w:rsid w:val="00002CFC"/>
    <w:rsid w:val="00002F13"/>
    <w:rsid w:val="000037AC"/>
    <w:rsid w:val="00004318"/>
    <w:rsid w:val="00004320"/>
    <w:rsid w:val="00004517"/>
    <w:rsid w:val="000073DE"/>
    <w:rsid w:val="0001038D"/>
    <w:rsid w:val="00013D80"/>
    <w:rsid w:val="000144B1"/>
    <w:rsid w:val="000155A8"/>
    <w:rsid w:val="00015A8E"/>
    <w:rsid w:val="00015C88"/>
    <w:rsid w:val="00021005"/>
    <w:rsid w:val="00021E0D"/>
    <w:rsid w:val="00022EB9"/>
    <w:rsid w:val="00023702"/>
    <w:rsid w:val="00023CCB"/>
    <w:rsid w:val="00024AB9"/>
    <w:rsid w:val="000252B4"/>
    <w:rsid w:val="000266F2"/>
    <w:rsid w:val="000310D1"/>
    <w:rsid w:val="0003402A"/>
    <w:rsid w:val="00034B8E"/>
    <w:rsid w:val="00034FF0"/>
    <w:rsid w:val="00035BE9"/>
    <w:rsid w:val="000361E7"/>
    <w:rsid w:val="0003715E"/>
    <w:rsid w:val="00037752"/>
    <w:rsid w:val="00040E78"/>
    <w:rsid w:val="00041006"/>
    <w:rsid w:val="000414C0"/>
    <w:rsid w:val="00041A59"/>
    <w:rsid w:val="0004301C"/>
    <w:rsid w:val="000439E6"/>
    <w:rsid w:val="00044556"/>
    <w:rsid w:val="00045165"/>
    <w:rsid w:val="00046842"/>
    <w:rsid w:val="00047D90"/>
    <w:rsid w:val="00051204"/>
    <w:rsid w:val="00052B21"/>
    <w:rsid w:val="000535C7"/>
    <w:rsid w:val="0005393F"/>
    <w:rsid w:val="000568ED"/>
    <w:rsid w:val="000575DF"/>
    <w:rsid w:val="00057DC3"/>
    <w:rsid w:val="000608D6"/>
    <w:rsid w:val="0006090A"/>
    <w:rsid w:val="00061B08"/>
    <w:rsid w:val="00062374"/>
    <w:rsid w:val="00062B27"/>
    <w:rsid w:val="00062BEA"/>
    <w:rsid w:val="00062D17"/>
    <w:rsid w:val="00063330"/>
    <w:rsid w:val="00063D2D"/>
    <w:rsid w:val="00064F0C"/>
    <w:rsid w:val="00064F62"/>
    <w:rsid w:val="00065D51"/>
    <w:rsid w:val="00067510"/>
    <w:rsid w:val="0006792B"/>
    <w:rsid w:val="00070911"/>
    <w:rsid w:val="0007312C"/>
    <w:rsid w:val="000731CD"/>
    <w:rsid w:val="00073399"/>
    <w:rsid w:val="000734E7"/>
    <w:rsid w:val="00073823"/>
    <w:rsid w:val="00075223"/>
    <w:rsid w:val="000758F9"/>
    <w:rsid w:val="00077AE7"/>
    <w:rsid w:val="00080852"/>
    <w:rsid w:val="00080F54"/>
    <w:rsid w:val="000815BB"/>
    <w:rsid w:val="0008230D"/>
    <w:rsid w:val="0008249C"/>
    <w:rsid w:val="0008265E"/>
    <w:rsid w:val="00082C24"/>
    <w:rsid w:val="00083830"/>
    <w:rsid w:val="00083A3C"/>
    <w:rsid w:val="00083E0E"/>
    <w:rsid w:val="00084276"/>
    <w:rsid w:val="00084F62"/>
    <w:rsid w:val="00085129"/>
    <w:rsid w:val="000856FA"/>
    <w:rsid w:val="000862AA"/>
    <w:rsid w:val="000868D7"/>
    <w:rsid w:val="00086A47"/>
    <w:rsid w:val="000878BB"/>
    <w:rsid w:val="00090457"/>
    <w:rsid w:val="000912C9"/>
    <w:rsid w:val="00093071"/>
    <w:rsid w:val="000946CE"/>
    <w:rsid w:val="00094B60"/>
    <w:rsid w:val="00094DB9"/>
    <w:rsid w:val="00095458"/>
    <w:rsid w:val="00095EAF"/>
    <w:rsid w:val="00097B24"/>
    <w:rsid w:val="000A0384"/>
    <w:rsid w:val="000A08E0"/>
    <w:rsid w:val="000A0BE9"/>
    <w:rsid w:val="000A1A6F"/>
    <w:rsid w:val="000A23C7"/>
    <w:rsid w:val="000A3391"/>
    <w:rsid w:val="000A351C"/>
    <w:rsid w:val="000A3917"/>
    <w:rsid w:val="000A39A5"/>
    <w:rsid w:val="000A41AE"/>
    <w:rsid w:val="000A4F53"/>
    <w:rsid w:val="000A5260"/>
    <w:rsid w:val="000A5BFA"/>
    <w:rsid w:val="000A70F1"/>
    <w:rsid w:val="000A74BE"/>
    <w:rsid w:val="000B0151"/>
    <w:rsid w:val="000B04E4"/>
    <w:rsid w:val="000B1424"/>
    <w:rsid w:val="000B1F8D"/>
    <w:rsid w:val="000B2199"/>
    <w:rsid w:val="000B325C"/>
    <w:rsid w:val="000B34A9"/>
    <w:rsid w:val="000B36F3"/>
    <w:rsid w:val="000B4B19"/>
    <w:rsid w:val="000B4B58"/>
    <w:rsid w:val="000B4D14"/>
    <w:rsid w:val="000B61B1"/>
    <w:rsid w:val="000B6A1E"/>
    <w:rsid w:val="000B7300"/>
    <w:rsid w:val="000C06CA"/>
    <w:rsid w:val="000C28D1"/>
    <w:rsid w:val="000C32D2"/>
    <w:rsid w:val="000C34D9"/>
    <w:rsid w:val="000C4D53"/>
    <w:rsid w:val="000C5B0E"/>
    <w:rsid w:val="000C5E5D"/>
    <w:rsid w:val="000C6A42"/>
    <w:rsid w:val="000C77CD"/>
    <w:rsid w:val="000D111B"/>
    <w:rsid w:val="000D1472"/>
    <w:rsid w:val="000D1BF8"/>
    <w:rsid w:val="000D1C22"/>
    <w:rsid w:val="000D38AA"/>
    <w:rsid w:val="000D3E1D"/>
    <w:rsid w:val="000D3E92"/>
    <w:rsid w:val="000D403D"/>
    <w:rsid w:val="000D74CC"/>
    <w:rsid w:val="000D7EEE"/>
    <w:rsid w:val="000D7FDE"/>
    <w:rsid w:val="000E1FEA"/>
    <w:rsid w:val="000E2E10"/>
    <w:rsid w:val="000E2FAB"/>
    <w:rsid w:val="000E327C"/>
    <w:rsid w:val="000E3A4B"/>
    <w:rsid w:val="000E4071"/>
    <w:rsid w:val="000E4775"/>
    <w:rsid w:val="000E5216"/>
    <w:rsid w:val="000E5326"/>
    <w:rsid w:val="000E5B6E"/>
    <w:rsid w:val="000E6E97"/>
    <w:rsid w:val="000E711D"/>
    <w:rsid w:val="000E7B2F"/>
    <w:rsid w:val="000E7BEA"/>
    <w:rsid w:val="000F0997"/>
    <w:rsid w:val="000F2A52"/>
    <w:rsid w:val="000F3670"/>
    <w:rsid w:val="000F42A7"/>
    <w:rsid w:val="000F4634"/>
    <w:rsid w:val="000F47C3"/>
    <w:rsid w:val="000F4A6E"/>
    <w:rsid w:val="000F64B4"/>
    <w:rsid w:val="000F6D78"/>
    <w:rsid w:val="000F7C76"/>
    <w:rsid w:val="00100388"/>
    <w:rsid w:val="001009BE"/>
    <w:rsid w:val="001040B8"/>
    <w:rsid w:val="00104FAD"/>
    <w:rsid w:val="001055A7"/>
    <w:rsid w:val="001055C3"/>
    <w:rsid w:val="0010654E"/>
    <w:rsid w:val="00106CC9"/>
    <w:rsid w:val="00107F82"/>
    <w:rsid w:val="0011246E"/>
    <w:rsid w:val="00112CCC"/>
    <w:rsid w:val="00114021"/>
    <w:rsid w:val="00115A06"/>
    <w:rsid w:val="00117629"/>
    <w:rsid w:val="00121AB6"/>
    <w:rsid w:val="00121D59"/>
    <w:rsid w:val="0012269B"/>
    <w:rsid w:val="001227B0"/>
    <w:rsid w:val="00122C6C"/>
    <w:rsid w:val="00122D61"/>
    <w:rsid w:val="00122F41"/>
    <w:rsid w:val="001246FF"/>
    <w:rsid w:val="00124CC9"/>
    <w:rsid w:val="00124E88"/>
    <w:rsid w:val="001252C7"/>
    <w:rsid w:val="00125A4F"/>
    <w:rsid w:val="00130B6A"/>
    <w:rsid w:val="00130D3B"/>
    <w:rsid w:val="001318AB"/>
    <w:rsid w:val="001356B1"/>
    <w:rsid w:val="00136991"/>
    <w:rsid w:val="00136BFB"/>
    <w:rsid w:val="00136DB9"/>
    <w:rsid w:val="00140A7A"/>
    <w:rsid w:val="0014128D"/>
    <w:rsid w:val="001415E5"/>
    <w:rsid w:val="001422EB"/>
    <w:rsid w:val="001434A0"/>
    <w:rsid w:val="0014354E"/>
    <w:rsid w:val="0014357C"/>
    <w:rsid w:val="0014413B"/>
    <w:rsid w:val="00144E7D"/>
    <w:rsid w:val="00144F4A"/>
    <w:rsid w:val="00146482"/>
    <w:rsid w:val="001468BA"/>
    <w:rsid w:val="00146BCC"/>
    <w:rsid w:val="0015386C"/>
    <w:rsid w:val="00154011"/>
    <w:rsid w:val="001549A3"/>
    <w:rsid w:val="00155266"/>
    <w:rsid w:val="00155DE1"/>
    <w:rsid w:val="0015636A"/>
    <w:rsid w:val="001565BA"/>
    <w:rsid w:val="00156B58"/>
    <w:rsid w:val="00156C48"/>
    <w:rsid w:val="0015762F"/>
    <w:rsid w:val="00157FCF"/>
    <w:rsid w:val="001604B9"/>
    <w:rsid w:val="00160A20"/>
    <w:rsid w:val="001633E4"/>
    <w:rsid w:val="00163869"/>
    <w:rsid w:val="00164336"/>
    <w:rsid w:val="001645FC"/>
    <w:rsid w:val="00165A43"/>
    <w:rsid w:val="00165BD5"/>
    <w:rsid w:val="00165E1F"/>
    <w:rsid w:val="00166573"/>
    <w:rsid w:val="0016694A"/>
    <w:rsid w:val="00166DFF"/>
    <w:rsid w:val="0016716D"/>
    <w:rsid w:val="0016791C"/>
    <w:rsid w:val="0017038C"/>
    <w:rsid w:val="00170B55"/>
    <w:rsid w:val="00170BB6"/>
    <w:rsid w:val="00172909"/>
    <w:rsid w:val="00175D5A"/>
    <w:rsid w:val="001765FA"/>
    <w:rsid w:val="00176C46"/>
    <w:rsid w:val="00177189"/>
    <w:rsid w:val="0017783E"/>
    <w:rsid w:val="001778F2"/>
    <w:rsid w:val="00177C34"/>
    <w:rsid w:val="00180475"/>
    <w:rsid w:val="00180A12"/>
    <w:rsid w:val="00180EDB"/>
    <w:rsid w:val="0018164C"/>
    <w:rsid w:val="0018173A"/>
    <w:rsid w:val="00182108"/>
    <w:rsid w:val="0018255A"/>
    <w:rsid w:val="00182BB8"/>
    <w:rsid w:val="00182CF4"/>
    <w:rsid w:val="00182DF6"/>
    <w:rsid w:val="00183C08"/>
    <w:rsid w:val="00184147"/>
    <w:rsid w:val="0018481A"/>
    <w:rsid w:val="001849D6"/>
    <w:rsid w:val="00184A87"/>
    <w:rsid w:val="00184FBD"/>
    <w:rsid w:val="00185307"/>
    <w:rsid w:val="00186C64"/>
    <w:rsid w:val="00186D5E"/>
    <w:rsid w:val="00187070"/>
    <w:rsid w:val="00187968"/>
    <w:rsid w:val="00190175"/>
    <w:rsid w:val="00192ACB"/>
    <w:rsid w:val="00192AF0"/>
    <w:rsid w:val="00193310"/>
    <w:rsid w:val="00193E87"/>
    <w:rsid w:val="00193F2D"/>
    <w:rsid w:val="001946C2"/>
    <w:rsid w:val="00194EA9"/>
    <w:rsid w:val="0019728D"/>
    <w:rsid w:val="00197A74"/>
    <w:rsid w:val="001A03D5"/>
    <w:rsid w:val="001A08EB"/>
    <w:rsid w:val="001A0C63"/>
    <w:rsid w:val="001A0E9B"/>
    <w:rsid w:val="001A288F"/>
    <w:rsid w:val="001A34CA"/>
    <w:rsid w:val="001A5055"/>
    <w:rsid w:val="001A6A3C"/>
    <w:rsid w:val="001A6CF9"/>
    <w:rsid w:val="001A7812"/>
    <w:rsid w:val="001B0A9E"/>
    <w:rsid w:val="001B2617"/>
    <w:rsid w:val="001B29AE"/>
    <w:rsid w:val="001B2AE4"/>
    <w:rsid w:val="001B2B92"/>
    <w:rsid w:val="001B310E"/>
    <w:rsid w:val="001B363B"/>
    <w:rsid w:val="001B3A48"/>
    <w:rsid w:val="001B3F42"/>
    <w:rsid w:val="001B4B26"/>
    <w:rsid w:val="001B4E0D"/>
    <w:rsid w:val="001B5169"/>
    <w:rsid w:val="001B52BF"/>
    <w:rsid w:val="001B64F7"/>
    <w:rsid w:val="001C02BA"/>
    <w:rsid w:val="001C0F1B"/>
    <w:rsid w:val="001C1774"/>
    <w:rsid w:val="001C383B"/>
    <w:rsid w:val="001C420E"/>
    <w:rsid w:val="001C560B"/>
    <w:rsid w:val="001C590A"/>
    <w:rsid w:val="001C5FBF"/>
    <w:rsid w:val="001C62EB"/>
    <w:rsid w:val="001C6E37"/>
    <w:rsid w:val="001C702A"/>
    <w:rsid w:val="001C7644"/>
    <w:rsid w:val="001D05DE"/>
    <w:rsid w:val="001D10BD"/>
    <w:rsid w:val="001D15D9"/>
    <w:rsid w:val="001D17AE"/>
    <w:rsid w:val="001D1FB1"/>
    <w:rsid w:val="001D2068"/>
    <w:rsid w:val="001D320A"/>
    <w:rsid w:val="001D4596"/>
    <w:rsid w:val="001D482C"/>
    <w:rsid w:val="001D4C4A"/>
    <w:rsid w:val="001D514B"/>
    <w:rsid w:val="001D5364"/>
    <w:rsid w:val="001D567A"/>
    <w:rsid w:val="001D5844"/>
    <w:rsid w:val="001D5ECE"/>
    <w:rsid w:val="001D6273"/>
    <w:rsid w:val="001D64FE"/>
    <w:rsid w:val="001E0B9F"/>
    <w:rsid w:val="001E26F3"/>
    <w:rsid w:val="001E2EDD"/>
    <w:rsid w:val="001E3D92"/>
    <w:rsid w:val="001E5CF1"/>
    <w:rsid w:val="001E5EAA"/>
    <w:rsid w:val="001E6087"/>
    <w:rsid w:val="001E63DA"/>
    <w:rsid w:val="001E6B3B"/>
    <w:rsid w:val="001E7B59"/>
    <w:rsid w:val="001F0057"/>
    <w:rsid w:val="001F01D2"/>
    <w:rsid w:val="001F0522"/>
    <w:rsid w:val="001F099A"/>
    <w:rsid w:val="001F11D1"/>
    <w:rsid w:val="001F1C56"/>
    <w:rsid w:val="001F21C5"/>
    <w:rsid w:val="001F226E"/>
    <w:rsid w:val="001F26C7"/>
    <w:rsid w:val="001F2724"/>
    <w:rsid w:val="001F3F4D"/>
    <w:rsid w:val="001F4BD4"/>
    <w:rsid w:val="001F5430"/>
    <w:rsid w:val="001F6621"/>
    <w:rsid w:val="001F6D2B"/>
    <w:rsid w:val="0020181F"/>
    <w:rsid w:val="00202FF1"/>
    <w:rsid w:val="0020360B"/>
    <w:rsid w:val="0020374A"/>
    <w:rsid w:val="00204C02"/>
    <w:rsid w:val="002065F7"/>
    <w:rsid w:val="002112D8"/>
    <w:rsid w:val="00211731"/>
    <w:rsid w:val="0021317C"/>
    <w:rsid w:val="002133FA"/>
    <w:rsid w:val="00213F01"/>
    <w:rsid w:val="00213FC3"/>
    <w:rsid w:val="002143DC"/>
    <w:rsid w:val="00214CB1"/>
    <w:rsid w:val="002173DA"/>
    <w:rsid w:val="002204A3"/>
    <w:rsid w:val="00221AC5"/>
    <w:rsid w:val="00221D98"/>
    <w:rsid w:val="002220BD"/>
    <w:rsid w:val="0022591D"/>
    <w:rsid w:val="00226BA1"/>
    <w:rsid w:val="0022786D"/>
    <w:rsid w:val="00227C5E"/>
    <w:rsid w:val="00230B61"/>
    <w:rsid w:val="00230C1D"/>
    <w:rsid w:val="002318D8"/>
    <w:rsid w:val="00231D05"/>
    <w:rsid w:val="00232FBC"/>
    <w:rsid w:val="002335CA"/>
    <w:rsid w:val="00233B6F"/>
    <w:rsid w:val="00233E42"/>
    <w:rsid w:val="00234485"/>
    <w:rsid w:val="00234893"/>
    <w:rsid w:val="0023707C"/>
    <w:rsid w:val="00237512"/>
    <w:rsid w:val="0023766D"/>
    <w:rsid w:val="0023770E"/>
    <w:rsid w:val="00237950"/>
    <w:rsid w:val="002400F6"/>
    <w:rsid w:val="00240BEC"/>
    <w:rsid w:val="00240E71"/>
    <w:rsid w:val="00241562"/>
    <w:rsid w:val="00242327"/>
    <w:rsid w:val="00242FBD"/>
    <w:rsid w:val="00243616"/>
    <w:rsid w:val="002436C7"/>
    <w:rsid w:val="0024372D"/>
    <w:rsid w:val="002444C0"/>
    <w:rsid w:val="00245147"/>
    <w:rsid w:val="002465D6"/>
    <w:rsid w:val="00246ADB"/>
    <w:rsid w:val="00247C7C"/>
    <w:rsid w:val="00250410"/>
    <w:rsid w:val="002507D3"/>
    <w:rsid w:val="0025102A"/>
    <w:rsid w:val="00251E31"/>
    <w:rsid w:val="00252618"/>
    <w:rsid w:val="00252667"/>
    <w:rsid w:val="002534F1"/>
    <w:rsid w:val="0025379E"/>
    <w:rsid w:val="00254C02"/>
    <w:rsid w:val="00254E19"/>
    <w:rsid w:val="00255148"/>
    <w:rsid w:val="00255480"/>
    <w:rsid w:val="00255E9F"/>
    <w:rsid w:val="0025639F"/>
    <w:rsid w:val="002602F1"/>
    <w:rsid w:val="002604C1"/>
    <w:rsid w:val="00260C5B"/>
    <w:rsid w:val="00261420"/>
    <w:rsid w:val="002622DF"/>
    <w:rsid w:val="00262D93"/>
    <w:rsid w:val="00264937"/>
    <w:rsid w:val="00265BC3"/>
    <w:rsid w:val="002674CE"/>
    <w:rsid w:val="0027192D"/>
    <w:rsid w:val="002724DC"/>
    <w:rsid w:val="00272E8A"/>
    <w:rsid w:val="00273722"/>
    <w:rsid w:val="00273A0B"/>
    <w:rsid w:val="00273FDC"/>
    <w:rsid w:val="00274DAC"/>
    <w:rsid w:val="002750C4"/>
    <w:rsid w:val="00275D99"/>
    <w:rsid w:val="002763C0"/>
    <w:rsid w:val="00277B35"/>
    <w:rsid w:val="00280083"/>
    <w:rsid w:val="00280343"/>
    <w:rsid w:val="00281121"/>
    <w:rsid w:val="0028122E"/>
    <w:rsid w:val="00283BB8"/>
    <w:rsid w:val="00283F6B"/>
    <w:rsid w:val="00283FDE"/>
    <w:rsid w:val="00284D7C"/>
    <w:rsid w:val="00284F52"/>
    <w:rsid w:val="00285277"/>
    <w:rsid w:val="00286517"/>
    <w:rsid w:val="0028664D"/>
    <w:rsid w:val="00286B07"/>
    <w:rsid w:val="00290178"/>
    <w:rsid w:val="00290E2A"/>
    <w:rsid w:val="002922AF"/>
    <w:rsid w:val="00292B41"/>
    <w:rsid w:val="00292F20"/>
    <w:rsid w:val="002933AB"/>
    <w:rsid w:val="00294294"/>
    <w:rsid w:val="00294F77"/>
    <w:rsid w:val="00295040"/>
    <w:rsid w:val="00295788"/>
    <w:rsid w:val="00295A59"/>
    <w:rsid w:val="0029639D"/>
    <w:rsid w:val="0029663C"/>
    <w:rsid w:val="00296830"/>
    <w:rsid w:val="002971A6"/>
    <w:rsid w:val="00297C49"/>
    <w:rsid w:val="00297C6A"/>
    <w:rsid w:val="002A0D58"/>
    <w:rsid w:val="002A1986"/>
    <w:rsid w:val="002A2A1B"/>
    <w:rsid w:val="002A485A"/>
    <w:rsid w:val="002A50EC"/>
    <w:rsid w:val="002A6CE5"/>
    <w:rsid w:val="002A7525"/>
    <w:rsid w:val="002B0824"/>
    <w:rsid w:val="002B12CC"/>
    <w:rsid w:val="002B2ACB"/>
    <w:rsid w:val="002B48DA"/>
    <w:rsid w:val="002B555F"/>
    <w:rsid w:val="002B6080"/>
    <w:rsid w:val="002C041D"/>
    <w:rsid w:val="002C0549"/>
    <w:rsid w:val="002C0DAD"/>
    <w:rsid w:val="002C1AD2"/>
    <w:rsid w:val="002C1C18"/>
    <w:rsid w:val="002C20E7"/>
    <w:rsid w:val="002C2794"/>
    <w:rsid w:val="002C38C2"/>
    <w:rsid w:val="002C4994"/>
    <w:rsid w:val="002C50B9"/>
    <w:rsid w:val="002C5163"/>
    <w:rsid w:val="002C71F4"/>
    <w:rsid w:val="002D2EA4"/>
    <w:rsid w:val="002D3438"/>
    <w:rsid w:val="002D38DB"/>
    <w:rsid w:val="002D3A7C"/>
    <w:rsid w:val="002D4C29"/>
    <w:rsid w:val="002D693C"/>
    <w:rsid w:val="002D7AA2"/>
    <w:rsid w:val="002E0863"/>
    <w:rsid w:val="002E0E27"/>
    <w:rsid w:val="002E123C"/>
    <w:rsid w:val="002E1BCA"/>
    <w:rsid w:val="002E1D92"/>
    <w:rsid w:val="002E2129"/>
    <w:rsid w:val="002E43C4"/>
    <w:rsid w:val="002E4641"/>
    <w:rsid w:val="002E4CC2"/>
    <w:rsid w:val="002E4CF1"/>
    <w:rsid w:val="002E67AB"/>
    <w:rsid w:val="002F028D"/>
    <w:rsid w:val="002F0375"/>
    <w:rsid w:val="002F061F"/>
    <w:rsid w:val="002F2061"/>
    <w:rsid w:val="002F25D9"/>
    <w:rsid w:val="002F278F"/>
    <w:rsid w:val="002F39FC"/>
    <w:rsid w:val="002F43AA"/>
    <w:rsid w:val="002F5264"/>
    <w:rsid w:val="002F58AB"/>
    <w:rsid w:val="002F634D"/>
    <w:rsid w:val="003004A9"/>
    <w:rsid w:val="00301D8C"/>
    <w:rsid w:val="00302B3D"/>
    <w:rsid w:val="003037C4"/>
    <w:rsid w:val="0030454E"/>
    <w:rsid w:val="00304BEA"/>
    <w:rsid w:val="00305BF6"/>
    <w:rsid w:val="00306251"/>
    <w:rsid w:val="00306254"/>
    <w:rsid w:val="0030697A"/>
    <w:rsid w:val="00307E21"/>
    <w:rsid w:val="00307F81"/>
    <w:rsid w:val="003104A1"/>
    <w:rsid w:val="00311AC0"/>
    <w:rsid w:val="00312082"/>
    <w:rsid w:val="0031261B"/>
    <w:rsid w:val="00312E5E"/>
    <w:rsid w:val="003132D9"/>
    <w:rsid w:val="0031367E"/>
    <w:rsid w:val="003137F4"/>
    <w:rsid w:val="00313AE4"/>
    <w:rsid w:val="00314376"/>
    <w:rsid w:val="00315542"/>
    <w:rsid w:val="0031677A"/>
    <w:rsid w:val="003167A6"/>
    <w:rsid w:val="00316AE8"/>
    <w:rsid w:val="00316FB3"/>
    <w:rsid w:val="0031745F"/>
    <w:rsid w:val="0031792E"/>
    <w:rsid w:val="0032008B"/>
    <w:rsid w:val="00320970"/>
    <w:rsid w:val="00322C26"/>
    <w:rsid w:val="003234C6"/>
    <w:rsid w:val="003238FD"/>
    <w:rsid w:val="00324F48"/>
    <w:rsid w:val="003251AE"/>
    <w:rsid w:val="003254DF"/>
    <w:rsid w:val="00326FEA"/>
    <w:rsid w:val="00327A5C"/>
    <w:rsid w:val="003315EA"/>
    <w:rsid w:val="00332748"/>
    <w:rsid w:val="00332A26"/>
    <w:rsid w:val="00332E38"/>
    <w:rsid w:val="00333479"/>
    <w:rsid w:val="00333638"/>
    <w:rsid w:val="003339E4"/>
    <w:rsid w:val="00333C7C"/>
    <w:rsid w:val="00335A79"/>
    <w:rsid w:val="00335F2F"/>
    <w:rsid w:val="0033646D"/>
    <w:rsid w:val="003378A4"/>
    <w:rsid w:val="003416F2"/>
    <w:rsid w:val="00341B64"/>
    <w:rsid w:val="003423FF"/>
    <w:rsid w:val="00342C00"/>
    <w:rsid w:val="00343388"/>
    <w:rsid w:val="003434ED"/>
    <w:rsid w:val="00343AD2"/>
    <w:rsid w:val="003442D3"/>
    <w:rsid w:val="003446B7"/>
    <w:rsid w:val="00346100"/>
    <w:rsid w:val="003473CF"/>
    <w:rsid w:val="00350216"/>
    <w:rsid w:val="003514EB"/>
    <w:rsid w:val="00351670"/>
    <w:rsid w:val="003516E7"/>
    <w:rsid w:val="00351A25"/>
    <w:rsid w:val="00353885"/>
    <w:rsid w:val="00354D5B"/>
    <w:rsid w:val="00356849"/>
    <w:rsid w:val="00356E70"/>
    <w:rsid w:val="0035791D"/>
    <w:rsid w:val="00357A37"/>
    <w:rsid w:val="00360D1B"/>
    <w:rsid w:val="003625FC"/>
    <w:rsid w:val="003626B6"/>
    <w:rsid w:val="00363216"/>
    <w:rsid w:val="00363EFB"/>
    <w:rsid w:val="003646BD"/>
    <w:rsid w:val="003647BB"/>
    <w:rsid w:val="00364A4F"/>
    <w:rsid w:val="0036574A"/>
    <w:rsid w:val="00366792"/>
    <w:rsid w:val="00366AA0"/>
    <w:rsid w:val="003671F0"/>
    <w:rsid w:val="00367AE2"/>
    <w:rsid w:val="00367AEA"/>
    <w:rsid w:val="00370791"/>
    <w:rsid w:val="00370B92"/>
    <w:rsid w:val="00372D32"/>
    <w:rsid w:val="00373452"/>
    <w:rsid w:val="00373465"/>
    <w:rsid w:val="00373A3B"/>
    <w:rsid w:val="00373F70"/>
    <w:rsid w:val="00376D5D"/>
    <w:rsid w:val="0037747A"/>
    <w:rsid w:val="00377BB3"/>
    <w:rsid w:val="00380651"/>
    <w:rsid w:val="00380BDD"/>
    <w:rsid w:val="00380C6A"/>
    <w:rsid w:val="00381038"/>
    <w:rsid w:val="003829C2"/>
    <w:rsid w:val="0038319C"/>
    <w:rsid w:val="00383541"/>
    <w:rsid w:val="0038382A"/>
    <w:rsid w:val="00383BDA"/>
    <w:rsid w:val="00383F74"/>
    <w:rsid w:val="0038469F"/>
    <w:rsid w:val="00384711"/>
    <w:rsid w:val="00384EAA"/>
    <w:rsid w:val="003855BB"/>
    <w:rsid w:val="0038629B"/>
    <w:rsid w:val="0038658F"/>
    <w:rsid w:val="00387C09"/>
    <w:rsid w:val="0039060E"/>
    <w:rsid w:val="003913F5"/>
    <w:rsid w:val="00391FCF"/>
    <w:rsid w:val="00392416"/>
    <w:rsid w:val="00392474"/>
    <w:rsid w:val="003928C1"/>
    <w:rsid w:val="00393F63"/>
    <w:rsid w:val="00394BD7"/>
    <w:rsid w:val="003966AD"/>
    <w:rsid w:val="00396DA2"/>
    <w:rsid w:val="00396E81"/>
    <w:rsid w:val="0039717F"/>
    <w:rsid w:val="003A0EA8"/>
    <w:rsid w:val="003A1DBC"/>
    <w:rsid w:val="003A1EFD"/>
    <w:rsid w:val="003A2CE7"/>
    <w:rsid w:val="003A33AA"/>
    <w:rsid w:val="003A584E"/>
    <w:rsid w:val="003A7ABD"/>
    <w:rsid w:val="003A7D56"/>
    <w:rsid w:val="003B0E38"/>
    <w:rsid w:val="003B136D"/>
    <w:rsid w:val="003B1A64"/>
    <w:rsid w:val="003B6BC0"/>
    <w:rsid w:val="003C0995"/>
    <w:rsid w:val="003C21AF"/>
    <w:rsid w:val="003C2288"/>
    <w:rsid w:val="003C3B70"/>
    <w:rsid w:val="003C428F"/>
    <w:rsid w:val="003C4948"/>
    <w:rsid w:val="003C5A58"/>
    <w:rsid w:val="003C6293"/>
    <w:rsid w:val="003C6417"/>
    <w:rsid w:val="003C7281"/>
    <w:rsid w:val="003C7EE9"/>
    <w:rsid w:val="003D03EA"/>
    <w:rsid w:val="003D2428"/>
    <w:rsid w:val="003D6318"/>
    <w:rsid w:val="003D65AA"/>
    <w:rsid w:val="003D68DA"/>
    <w:rsid w:val="003E07A1"/>
    <w:rsid w:val="003E102C"/>
    <w:rsid w:val="003E1C21"/>
    <w:rsid w:val="003E2140"/>
    <w:rsid w:val="003E2908"/>
    <w:rsid w:val="003E2923"/>
    <w:rsid w:val="003E3363"/>
    <w:rsid w:val="003E3C67"/>
    <w:rsid w:val="003E3D01"/>
    <w:rsid w:val="003E44BF"/>
    <w:rsid w:val="003E48D0"/>
    <w:rsid w:val="003E6ECD"/>
    <w:rsid w:val="003F09EB"/>
    <w:rsid w:val="003F1EE2"/>
    <w:rsid w:val="003F24C6"/>
    <w:rsid w:val="003F2571"/>
    <w:rsid w:val="003F28A1"/>
    <w:rsid w:val="003F354B"/>
    <w:rsid w:val="003F37E3"/>
    <w:rsid w:val="003F3E76"/>
    <w:rsid w:val="003F46A6"/>
    <w:rsid w:val="003F53CF"/>
    <w:rsid w:val="003F64F9"/>
    <w:rsid w:val="003F6C52"/>
    <w:rsid w:val="003F6DD9"/>
    <w:rsid w:val="003F6F5C"/>
    <w:rsid w:val="003F7AAC"/>
    <w:rsid w:val="003F7DFC"/>
    <w:rsid w:val="00400E35"/>
    <w:rsid w:val="0040131C"/>
    <w:rsid w:val="00403FC1"/>
    <w:rsid w:val="00405F6C"/>
    <w:rsid w:val="0040739B"/>
    <w:rsid w:val="0041091D"/>
    <w:rsid w:val="00412698"/>
    <w:rsid w:val="00412DBF"/>
    <w:rsid w:val="00413608"/>
    <w:rsid w:val="00413F78"/>
    <w:rsid w:val="00414CB0"/>
    <w:rsid w:val="00415037"/>
    <w:rsid w:val="004158E4"/>
    <w:rsid w:val="00415DE4"/>
    <w:rsid w:val="00416F9A"/>
    <w:rsid w:val="00417444"/>
    <w:rsid w:val="004205B7"/>
    <w:rsid w:val="00421B27"/>
    <w:rsid w:val="00421C7B"/>
    <w:rsid w:val="004234EB"/>
    <w:rsid w:val="0042358C"/>
    <w:rsid w:val="00423B8C"/>
    <w:rsid w:val="00426AF6"/>
    <w:rsid w:val="00426E0E"/>
    <w:rsid w:val="00427483"/>
    <w:rsid w:val="00431052"/>
    <w:rsid w:val="00431313"/>
    <w:rsid w:val="004325BF"/>
    <w:rsid w:val="00433445"/>
    <w:rsid w:val="00433674"/>
    <w:rsid w:val="004345A9"/>
    <w:rsid w:val="0043489C"/>
    <w:rsid w:val="00434D53"/>
    <w:rsid w:val="004351A2"/>
    <w:rsid w:val="00436AE0"/>
    <w:rsid w:val="00436F79"/>
    <w:rsid w:val="004377EA"/>
    <w:rsid w:val="00441D46"/>
    <w:rsid w:val="00444194"/>
    <w:rsid w:val="0044452A"/>
    <w:rsid w:val="00444825"/>
    <w:rsid w:val="00445B44"/>
    <w:rsid w:val="0044613A"/>
    <w:rsid w:val="00446ABB"/>
    <w:rsid w:val="00447296"/>
    <w:rsid w:val="00447376"/>
    <w:rsid w:val="004477BB"/>
    <w:rsid w:val="0044787F"/>
    <w:rsid w:val="00447C7F"/>
    <w:rsid w:val="004507AF"/>
    <w:rsid w:val="004507BD"/>
    <w:rsid w:val="004510F0"/>
    <w:rsid w:val="0045168E"/>
    <w:rsid w:val="00451FBE"/>
    <w:rsid w:val="00452122"/>
    <w:rsid w:val="00452370"/>
    <w:rsid w:val="00452530"/>
    <w:rsid w:val="00452F15"/>
    <w:rsid w:val="00452FC9"/>
    <w:rsid w:val="0045378B"/>
    <w:rsid w:val="00453A06"/>
    <w:rsid w:val="00454594"/>
    <w:rsid w:val="004546BD"/>
    <w:rsid w:val="004552C6"/>
    <w:rsid w:val="0045597A"/>
    <w:rsid w:val="00457663"/>
    <w:rsid w:val="00457AD2"/>
    <w:rsid w:val="00457FFC"/>
    <w:rsid w:val="004606E7"/>
    <w:rsid w:val="00460AC8"/>
    <w:rsid w:val="0046117A"/>
    <w:rsid w:val="004612E3"/>
    <w:rsid w:val="00463681"/>
    <w:rsid w:val="00463EA1"/>
    <w:rsid w:val="0046586D"/>
    <w:rsid w:val="00465C19"/>
    <w:rsid w:val="00465FBE"/>
    <w:rsid w:val="004664FD"/>
    <w:rsid w:val="00466A7D"/>
    <w:rsid w:val="004671BC"/>
    <w:rsid w:val="00467801"/>
    <w:rsid w:val="00467AF4"/>
    <w:rsid w:val="00467EAA"/>
    <w:rsid w:val="00470ABD"/>
    <w:rsid w:val="00470C51"/>
    <w:rsid w:val="00471068"/>
    <w:rsid w:val="00471544"/>
    <w:rsid w:val="004717AD"/>
    <w:rsid w:val="0047385E"/>
    <w:rsid w:val="00473FC4"/>
    <w:rsid w:val="004743C4"/>
    <w:rsid w:val="00476664"/>
    <w:rsid w:val="00476F7B"/>
    <w:rsid w:val="004778A9"/>
    <w:rsid w:val="00481774"/>
    <w:rsid w:val="004820F9"/>
    <w:rsid w:val="0048254E"/>
    <w:rsid w:val="00483788"/>
    <w:rsid w:val="004837D5"/>
    <w:rsid w:val="00483AFE"/>
    <w:rsid w:val="00483B60"/>
    <w:rsid w:val="00483D33"/>
    <w:rsid w:val="00484152"/>
    <w:rsid w:val="004841D8"/>
    <w:rsid w:val="00487324"/>
    <w:rsid w:val="00490006"/>
    <w:rsid w:val="004903A1"/>
    <w:rsid w:val="004910F4"/>
    <w:rsid w:val="004914BE"/>
    <w:rsid w:val="004920CB"/>
    <w:rsid w:val="0049218B"/>
    <w:rsid w:val="00494663"/>
    <w:rsid w:val="00494914"/>
    <w:rsid w:val="00494A3D"/>
    <w:rsid w:val="00494B85"/>
    <w:rsid w:val="00495412"/>
    <w:rsid w:val="00495637"/>
    <w:rsid w:val="0049572B"/>
    <w:rsid w:val="00497424"/>
    <w:rsid w:val="004975D7"/>
    <w:rsid w:val="004A0D30"/>
    <w:rsid w:val="004A11B4"/>
    <w:rsid w:val="004A2F4F"/>
    <w:rsid w:val="004A3180"/>
    <w:rsid w:val="004A3513"/>
    <w:rsid w:val="004A37B6"/>
    <w:rsid w:val="004A62B0"/>
    <w:rsid w:val="004A647B"/>
    <w:rsid w:val="004A6CC4"/>
    <w:rsid w:val="004A77FC"/>
    <w:rsid w:val="004A7EEB"/>
    <w:rsid w:val="004B000A"/>
    <w:rsid w:val="004B0AEC"/>
    <w:rsid w:val="004B13CF"/>
    <w:rsid w:val="004B16AF"/>
    <w:rsid w:val="004B3F2C"/>
    <w:rsid w:val="004B41A8"/>
    <w:rsid w:val="004B48F7"/>
    <w:rsid w:val="004B4F27"/>
    <w:rsid w:val="004B5041"/>
    <w:rsid w:val="004B5A15"/>
    <w:rsid w:val="004B5E00"/>
    <w:rsid w:val="004B6046"/>
    <w:rsid w:val="004B60B7"/>
    <w:rsid w:val="004B6516"/>
    <w:rsid w:val="004B6C7B"/>
    <w:rsid w:val="004B6FF3"/>
    <w:rsid w:val="004B7775"/>
    <w:rsid w:val="004B7811"/>
    <w:rsid w:val="004C0854"/>
    <w:rsid w:val="004C08E0"/>
    <w:rsid w:val="004C10EB"/>
    <w:rsid w:val="004C137C"/>
    <w:rsid w:val="004C2F8B"/>
    <w:rsid w:val="004C4401"/>
    <w:rsid w:val="004C4705"/>
    <w:rsid w:val="004C50B1"/>
    <w:rsid w:val="004C5DA5"/>
    <w:rsid w:val="004C6C7B"/>
    <w:rsid w:val="004C7F74"/>
    <w:rsid w:val="004D1283"/>
    <w:rsid w:val="004D29C7"/>
    <w:rsid w:val="004D2CFF"/>
    <w:rsid w:val="004D49E5"/>
    <w:rsid w:val="004D54FF"/>
    <w:rsid w:val="004D5634"/>
    <w:rsid w:val="004D5798"/>
    <w:rsid w:val="004D5C1B"/>
    <w:rsid w:val="004D6A4E"/>
    <w:rsid w:val="004D7883"/>
    <w:rsid w:val="004D7A86"/>
    <w:rsid w:val="004D7B92"/>
    <w:rsid w:val="004E05A3"/>
    <w:rsid w:val="004E144C"/>
    <w:rsid w:val="004E31A7"/>
    <w:rsid w:val="004E328B"/>
    <w:rsid w:val="004E37AA"/>
    <w:rsid w:val="004E4896"/>
    <w:rsid w:val="004E55C8"/>
    <w:rsid w:val="004E7506"/>
    <w:rsid w:val="004F00BB"/>
    <w:rsid w:val="004F0B63"/>
    <w:rsid w:val="004F0EAF"/>
    <w:rsid w:val="004F1E0C"/>
    <w:rsid w:val="004F3BAE"/>
    <w:rsid w:val="004F3FC8"/>
    <w:rsid w:val="004F4C44"/>
    <w:rsid w:val="004F534D"/>
    <w:rsid w:val="004F551E"/>
    <w:rsid w:val="004F6097"/>
    <w:rsid w:val="004F6358"/>
    <w:rsid w:val="004F70CE"/>
    <w:rsid w:val="004F7ABF"/>
    <w:rsid w:val="004F7DB7"/>
    <w:rsid w:val="004F7E99"/>
    <w:rsid w:val="0050010C"/>
    <w:rsid w:val="005001A7"/>
    <w:rsid w:val="00501615"/>
    <w:rsid w:val="0050167F"/>
    <w:rsid w:val="00502CF7"/>
    <w:rsid w:val="00502F48"/>
    <w:rsid w:val="00506CA4"/>
    <w:rsid w:val="00506ED0"/>
    <w:rsid w:val="00510204"/>
    <w:rsid w:val="0051034A"/>
    <w:rsid w:val="00510738"/>
    <w:rsid w:val="005120B9"/>
    <w:rsid w:val="00512BA6"/>
    <w:rsid w:val="00515272"/>
    <w:rsid w:val="005155C5"/>
    <w:rsid w:val="00516CBF"/>
    <w:rsid w:val="00517C9C"/>
    <w:rsid w:val="00517E6B"/>
    <w:rsid w:val="005205A9"/>
    <w:rsid w:val="005209EB"/>
    <w:rsid w:val="005230FF"/>
    <w:rsid w:val="00523950"/>
    <w:rsid w:val="00524CC5"/>
    <w:rsid w:val="005258F4"/>
    <w:rsid w:val="00526A6F"/>
    <w:rsid w:val="00527248"/>
    <w:rsid w:val="00527D4C"/>
    <w:rsid w:val="00530D1B"/>
    <w:rsid w:val="0053175E"/>
    <w:rsid w:val="00531A92"/>
    <w:rsid w:val="005324D5"/>
    <w:rsid w:val="00532C08"/>
    <w:rsid w:val="0053375A"/>
    <w:rsid w:val="00533F5C"/>
    <w:rsid w:val="00534262"/>
    <w:rsid w:val="00537BA7"/>
    <w:rsid w:val="00540006"/>
    <w:rsid w:val="005419AD"/>
    <w:rsid w:val="00542689"/>
    <w:rsid w:val="00542C43"/>
    <w:rsid w:val="00544C5D"/>
    <w:rsid w:val="00544ED3"/>
    <w:rsid w:val="005459CE"/>
    <w:rsid w:val="0054667B"/>
    <w:rsid w:val="005470B4"/>
    <w:rsid w:val="00551D44"/>
    <w:rsid w:val="00552806"/>
    <w:rsid w:val="00552898"/>
    <w:rsid w:val="00552F74"/>
    <w:rsid w:val="005548CC"/>
    <w:rsid w:val="005557B9"/>
    <w:rsid w:val="00555CF8"/>
    <w:rsid w:val="00556DE4"/>
    <w:rsid w:val="005570D4"/>
    <w:rsid w:val="00557189"/>
    <w:rsid w:val="00557E3A"/>
    <w:rsid w:val="005609C2"/>
    <w:rsid w:val="0056117A"/>
    <w:rsid w:val="00561EAF"/>
    <w:rsid w:val="0056220E"/>
    <w:rsid w:val="00562CC8"/>
    <w:rsid w:val="00563292"/>
    <w:rsid w:val="00563B9F"/>
    <w:rsid w:val="0056417B"/>
    <w:rsid w:val="00564DB8"/>
    <w:rsid w:val="00564E0D"/>
    <w:rsid w:val="00565B8D"/>
    <w:rsid w:val="00566CF3"/>
    <w:rsid w:val="005670D4"/>
    <w:rsid w:val="005672B3"/>
    <w:rsid w:val="00567D2E"/>
    <w:rsid w:val="0057023C"/>
    <w:rsid w:val="005705E9"/>
    <w:rsid w:val="005709FF"/>
    <w:rsid w:val="00571D6E"/>
    <w:rsid w:val="00572741"/>
    <w:rsid w:val="005732DB"/>
    <w:rsid w:val="00573E48"/>
    <w:rsid w:val="005740CA"/>
    <w:rsid w:val="00574DEC"/>
    <w:rsid w:val="00575548"/>
    <w:rsid w:val="00575CE2"/>
    <w:rsid w:val="00576252"/>
    <w:rsid w:val="0057657D"/>
    <w:rsid w:val="00580C9B"/>
    <w:rsid w:val="00581006"/>
    <w:rsid w:val="0058156D"/>
    <w:rsid w:val="00581861"/>
    <w:rsid w:val="00582C96"/>
    <w:rsid w:val="00583149"/>
    <w:rsid w:val="005832DC"/>
    <w:rsid w:val="005838B9"/>
    <w:rsid w:val="0058402A"/>
    <w:rsid w:val="0058782B"/>
    <w:rsid w:val="005917A6"/>
    <w:rsid w:val="00592557"/>
    <w:rsid w:val="00593FFA"/>
    <w:rsid w:val="0059443C"/>
    <w:rsid w:val="00594DE3"/>
    <w:rsid w:val="005953D0"/>
    <w:rsid w:val="00595462"/>
    <w:rsid w:val="00595E21"/>
    <w:rsid w:val="0059684F"/>
    <w:rsid w:val="005978F5"/>
    <w:rsid w:val="00597E57"/>
    <w:rsid w:val="005A01D6"/>
    <w:rsid w:val="005A0F5C"/>
    <w:rsid w:val="005A16EB"/>
    <w:rsid w:val="005A2E98"/>
    <w:rsid w:val="005A3445"/>
    <w:rsid w:val="005A3756"/>
    <w:rsid w:val="005A5F5D"/>
    <w:rsid w:val="005A6A8E"/>
    <w:rsid w:val="005A6CE5"/>
    <w:rsid w:val="005A76BF"/>
    <w:rsid w:val="005B0012"/>
    <w:rsid w:val="005B00FA"/>
    <w:rsid w:val="005B05F8"/>
    <w:rsid w:val="005B1A9A"/>
    <w:rsid w:val="005B2608"/>
    <w:rsid w:val="005B2A3A"/>
    <w:rsid w:val="005B2D44"/>
    <w:rsid w:val="005B4081"/>
    <w:rsid w:val="005B4621"/>
    <w:rsid w:val="005B48DD"/>
    <w:rsid w:val="005B4DF0"/>
    <w:rsid w:val="005B55A5"/>
    <w:rsid w:val="005B56EC"/>
    <w:rsid w:val="005B6537"/>
    <w:rsid w:val="005B682C"/>
    <w:rsid w:val="005B7CE8"/>
    <w:rsid w:val="005C0691"/>
    <w:rsid w:val="005C0B9B"/>
    <w:rsid w:val="005C11FE"/>
    <w:rsid w:val="005C30C0"/>
    <w:rsid w:val="005C3CC8"/>
    <w:rsid w:val="005C42FE"/>
    <w:rsid w:val="005C515F"/>
    <w:rsid w:val="005C5369"/>
    <w:rsid w:val="005C5F11"/>
    <w:rsid w:val="005C663D"/>
    <w:rsid w:val="005C7855"/>
    <w:rsid w:val="005D00FF"/>
    <w:rsid w:val="005D029D"/>
    <w:rsid w:val="005D54A7"/>
    <w:rsid w:val="005D59A5"/>
    <w:rsid w:val="005D5C38"/>
    <w:rsid w:val="005D70B4"/>
    <w:rsid w:val="005D7903"/>
    <w:rsid w:val="005E20D9"/>
    <w:rsid w:val="005E437F"/>
    <w:rsid w:val="005E45AD"/>
    <w:rsid w:val="005E4679"/>
    <w:rsid w:val="005E5539"/>
    <w:rsid w:val="005E57E2"/>
    <w:rsid w:val="005E58B5"/>
    <w:rsid w:val="005E6D34"/>
    <w:rsid w:val="005E7C05"/>
    <w:rsid w:val="005F10B4"/>
    <w:rsid w:val="005F1A08"/>
    <w:rsid w:val="005F1A12"/>
    <w:rsid w:val="005F4686"/>
    <w:rsid w:val="005F5594"/>
    <w:rsid w:val="005F5DCD"/>
    <w:rsid w:val="005F626A"/>
    <w:rsid w:val="005F71EF"/>
    <w:rsid w:val="005F798B"/>
    <w:rsid w:val="00600130"/>
    <w:rsid w:val="006007A8"/>
    <w:rsid w:val="00601B30"/>
    <w:rsid w:val="00601E15"/>
    <w:rsid w:val="006023A0"/>
    <w:rsid w:val="00602E4B"/>
    <w:rsid w:val="0060321E"/>
    <w:rsid w:val="00603BAE"/>
    <w:rsid w:val="006053E8"/>
    <w:rsid w:val="0060577E"/>
    <w:rsid w:val="00605D6E"/>
    <w:rsid w:val="00606165"/>
    <w:rsid w:val="00607087"/>
    <w:rsid w:val="0060713D"/>
    <w:rsid w:val="00607143"/>
    <w:rsid w:val="006071C1"/>
    <w:rsid w:val="00607F03"/>
    <w:rsid w:val="006102D7"/>
    <w:rsid w:val="006109B0"/>
    <w:rsid w:val="00610A0E"/>
    <w:rsid w:val="00610AEC"/>
    <w:rsid w:val="00610B66"/>
    <w:rsid w:val="00612AD1"/>
    <w:rsid w:val="00612E64"/>
    <w:rsid w:val="00613E61"/>
    <w:rsid w:val="0061423D"/>
    <w:rsid w:val="00614F97"/>
    <w:rsid w:val="00615B07"/>
    <w:rsid w:val="00615CA2"/>
    <w:rsid w:val="006163E7"/>
    <w:rsid w:val="00617F72"/>
    <w:rsid w:val="00620142"/>
    <w:rsid w:val="00621607"/>
    <w:rsid w:val="00622067"/>
    <w:rsid w:val="00623391"/>
    <w:rsid w:val="00624484"/>
    <w:rsid w:val="00625469"/>
    <w:rsid w:val="00626116"/>
    <w:rsid w:val="006269BC"/>
    <w:rsid w:val="00627BD0"/>
    <w:rsid w:val="00630154"/>
    <w:rsid w:val="006313CA"/>
    <w:rsid w:val="00633090"/>
    <w:rsid w:val="00633111"/>
    <w:rsid w:val="00633395"/>
    <w:rsid w:val="0063393D"/>
    <w:rsid w:val="006356CD"/>
    <w:rsid w:val="006363D3"/>
    <w:rsid w:val="00636747"/>
    <w:rsid w:val="00637CE8"/>
    <w:rsid w:val="00640025"/>
    <w:rsid w:val="006425F7"/>
    <w:rsid w:val="00642A1B"/>
    <w:rsid w:val="006436C0"/>
    <w:rsid w:val="00643925"/>
    <w:rsid w:val="00643A17"/>
    <w:rsid w:val="006445F0"/>
    <w:rsid w:val="00644A66"/>
    <w:rsid w:val="00645257"/>
    <w:rsid w:val="00645A85"/>
    <w:rsid w:val="006509FA"/>
    <w:rsid w:val="00650A06"/>
    <w:rsid w:val="00651B5D"/>
    <w:rsid w:val="00652586"/>
    <w:rsid w:val="00652F06"/>
    <w:rsid w:val="00654A1A"/>
    <w:rsid w:val="006553F6"/>
    <w:rsid w:val="006564E9"/>
    <w:rsid w:val="006569BE"/>
    <w:rsid w:val="00656C7F"/>
    <w:rsid w:val="006574A8"/>
    <w:rsid w:val="0066000C"/>
    <w:rsid w:val="00660EC8"/>
    <w:rsid w:val="00661121"/>
    <w:rsid w:val="0066518D"/>
    <w:rsid w:val="00665927"/>
    <w:rsid w:val="0066620E"/>
    <w:rsid w:val="00666674"/>
    <w:rsid w:val="00666A1E"/>
    <w:rsid w:val="00667B19"/>
    <w:rsid w:val="00671795"/>
    <w:rsid w:val="006717E2"/>
    <w:rsid w:val="006719D3"/>
    <w:rsid w:val="0067208B"/>
    <w:rsid w:val="006727A8"/>
    <w:rsid w:val="00672E25"/>
    <w:rsid w:val="0067461E"/>
    <w:rsid w:val="00674733"/>
    <w:rsid w:val="0067559B"/>
    <w:rsid w:val="006762E0"/>
    <w:rsid w:val="00677A3D"/>
    <w:rsid w:val="00680321"/>
    <w:rsid w:val="00680821"/>
    <w:rsid w:val="00680C83"/>
    <w:rsid w:val="006813A0"/>
    <w:rsid w:val="00681A04"/>
    <w:rsid w:val="00682497"/>
    <w:rsid w:val="00682C37"/>
    <w:rsid w:val="00684D99"/>
    <w:rsid w:val="00686931"/>
    <w:rsid w:val="00686EFD"/>
    <w:rsid w:val="00687956"/>
    <w:rsid w:val="00687BCA"/>
    <w:rsid w:val="00687D56"/>
    <w:rsid w:val="0069068C"/>
    <w:rsid w:val="0069077C"/>
    <w:rsid w:val="00692AD3"/>
    <w:rsid w:val="006937A2"/>
    <w:rsid w:val="006958D6"/>
    <w:rsid w:val="00695DD8"/>
    <w:rsid w:val="0069665A"/>
    <w:rsid w:val="006973EC"/>
    <w:rsid w:val="00697F79"/>
    <w:rsid w:val="006A099D"/>
    <w:rsid w:val="006A1FA7"/>
    <w:rsid w:val="006A2234"/>
    <w:rsid w:val="006A343D"/>
    <w:rsid w:val="006A3D43"/>
    <w:rsid w:val="006A4B68"/>
    <w:rsid w:val="006A4DF0"/>
    <w:rsid w:val="006A5C36"/>
    <w:rsid w:val="006A7789"/>
    <w:rsid w:val="006A7C40"/>
    <w:rsid w:val="006A7D21"/>
    <w:rsid w:val="006B0596"/>
    <w:rsid w:val="006B0DE9"/>
    <w:rsid w:val="006B11DD"/>
    <w:rsid w:val="006B11F3"/>
    <w:rsid w:val="006B373E"/>
    <w:rsid w:val="006B380E"/>
    <w:rsid w:val="006B5744"/>
    <w:rsid w:val="006B6178"/>
    <w:rsid w:val="006C0256"/>
    <w:rsid w:val="006C059E"/>
    <w:rsid w:val="006C1348"/>
    <w:rsid w:val="006C1E2E"/>
    <w:rsid w:val="006C2F31"/>
    <w:rsid w:val="006C3397"/>
    <w:rsid w:val="006C3DC8"/>
    <w:rsid w:val="006C4209"/>
    <w:rsid w:val="006C42AA"/>
    <w:rsid w:val="006C5441"/>
    <w:rsid w:val="006C566C"/>
    <w:rsid w:val="006C72E9"/>
    <w:rsid w:val="006C7EBE"/>
    <w:rsid w:val="006D02B8"/>
    <w:rsid w:val="006D05D6"/>
    <w:rsid w:val="006D0B78"/>
    <w:rsid w:val="006D0C8D"/>
    <w:rsid w:val="006D2BAF"/>
    <w:rsid w:val="006D3BBC"/>
    <w:rsid w:val="006D4D5E"/>
    <w:rsid w:val="006D4E6F"/>
    <w:rsid w:val="006D50C9"/>
    <w:rsid w:val="006D6C52"/>
    <w:rsid w:val="006D7A45"/>
    <w:rsid w:val="006D7D4B"/>
    <w:rsid w:val="006E03BD"/>
    <w:rsid w:val="006E0B59"/>
    <w:rsid w:val="006E1697"/>
    <w:rsid w:val="006E177B"/>
    <w:rsid w:val="006E1A98"/>
    <w:rsid w:val="006E261E"/>
    <w:rsid w:val="006E2976"/>
    <w:rsid w:val="006E486E"/>
    <w:rsid w:val="006E4C18"/>
    <w:rsid w:val="006E52BA"/>
    <w:rsid w:val="006E6B60"/>
    <w:rsid w:val="006E6DB5"/>
    <w:rsid w:val="006E7408"/>
    <w:rsid w:val="006E7951"/>
    <w:rsid w:val="006E7DCE"/>
    <w:rsid w:val="006F0AAC"/>
    <w:rsid w:val="006F1C1F"/>
    <w:rsid w:val="006F29D8"/>
    <w:rsid w:val="006F2A60"/>
    <w:rsid w:val="006F2F1E"/>
    <w:rsid w:val="006F6119"/>
    <w:rsid w:val="006F636E"/>
    <w:rsid w:val="006F6A7E"/>
    <w:rsid w:val="006F7963"/>
    <w:rsid w:val="00700286"/>
    <w:rsid w:val="00701315"/>
    <w:rsid w:val="00702DD1"/>
    <w:rsid w:val="00702FA7"/>
    <w:rsid w:val="00703701"/>
    <w:rsid w:val="00704F40"/>
    <w:rsid w:val="00705631"/>
    <w:rsid w:val="0070610C"/>
    <w:rsid w:val="00706492"/>
    <w:rsid w:val="00706AC2"/>
    <w:rsid w:val="00706FA0"/>
    <w:rsid w:val="00706FE4"/>
    <w:rsid w:val="0071115F"/>
    <w:rsid w:val="007114AB"/>
    <w:rsid w:val="0071202D"/>
    <w:rsid w:val="0071335B"/>
    <w:rsid w:val="00713E85"/>
    <w:rsid w:val="007142B7"/>
    <w:rsid w:val="007149EB"/>
    <w:rsid w:val="00714D8E"/>
    <w:rsid w:val="007154B8"/>
    <w:rsid w:val="00715CD0"/>
    <w:rsid w:val="0071671A"/>
    <w:rsid w:val="0072168B"/>
    <w:rsid w:val="0072170A"/>
    <w:rsid w:val="00721EE2"/>
    <w:rsid w:val="00722215"/>
    <w:rsid w:val="00722842"/>
    <w:rsid w:val="00722BC7"/>
    <w:rsid w:val="00722D13"/>
    <w:rsid w:val="0072391F"/>
    <w:rsid w:val="00724126"/>
    <w:rsid w:val="0072415A"/>
    <w:rsid w:val="007241AA"/>
    <w:rsid w:val="00724CE6"/>
    <w:rsid w:val="00724EF0"/>
    <w:rsid w:val="00725B1B"/>
    <w:rsid w:val="00725C2D"/>
    <w:rsid w:val="00726A26"/>
    <w:rsid w:val="00727372"/>
    <w:rsid w:val="00727746"/>
    <w:rsid w:val="00727942"/>
    <w:rsid w:val="00727E24"/>
    <w:rsid w:val="007306DD"/>
    <w:rsid w:val="00730B1A"/>
    <w:rsid w:val="0073453B"/>
    <w:rsid w:val="00734894"/>
    <w:rsid w:val="00734E95"/>
    <w:rsid w:val="00737811"/>
    <w:rsid w:val="00737833"/>
    <w:rsid w:val="0074432B"/>
    <w:rsid w:val="00744909"/>
    <w:rsid w:val="00746312"/>
    <w:rsid w:val="007466B2"/>
    <w:rsid w:val="00747095"/>
    <w:rsid w:val="0075192B"/>
    <w:rsid w:val="00752190"/>
    <w:rsid w:val="00752395"/>
    <w:rsid w:val="00754D1E"/>
    <w:rsid w:val="00755A76"/>
    <w:rsid w:val="007569FC"/>
    <w:rsid w:val="00756BDD"/>
    <w:rsid w:val="00760A02"/>
    <w:rsid w:val="00761583"/>
    <w:rsid w:val="007616C4"/>
    <w:rsid w:val="00762A6E"/>
    <w:rsid w:val="00765105"/>
    <w:rsid w:val="007668DB"/>
    <w:rsid w:val="0076798D"/>
    <w:rsid w:val="00771012"/>
    <w:rsid w:val="00771753"/>
    <w:rsid w:val="00771774"/>
    <w:rsid w:val="00771F1E"/>
    <w:rsid w:val="00772B34"/>
    <w:rsid w:val="00772B86"/>
    <w:rsid w:val="00773234"/>
    <w:rsid w:val="00773555"/>
    <w:rsid w:val="00775177"/>
    <w:rsid w:val="00775691"/>
    <w:rsid w:val="00775A21"/>
    <w:rsid w:val="007766D0"/>
    <w:rsid w:val="007770F4"/>
    <w:rsid w:val="00781CB9"/>
    <w:rsid w:val="00782136"/>
    <w:rsid w:val="00782D64"/>
    <w:rsid w:val="00783523"/>
    <w:rsid w:val="0078498A"/>
    <w:rsid w:val="0078711F"/>
    <w:rsid w:val="0078712D"/>
    <w:rsid w:val="007871C8"/>
    <w:rsid w:val="00787CC1"/>
    <w:rsid w:val="007903E3"/>
    <w:rsid w:val="007917F2"/>
    <w:rsid w:val="00791B5E"/>
    <w:rsid w:val="00791B66"/>
    <w:rsid w:val="00792D13"/>
    <w:rsid w:val="00792D94"/>
    <w:rsid w:val="00793E42"/>
    <w:rsid w:val="007940CE"/>
    <w:rsid w:val="00794878"/>
    <w:rsid w:val="007949A5"/>
    <w:rsid w:val="00797E8E"/>
    <w:rsid w:val="007A00AA"/>
    <w:rsid w:val="007A0832"/>
    <w:rsid w:val="007A4DE6"/>
    <w:rsid w:val="007A570A"/>
    <w:rsid w:val="007A7587"/>
    <w:rsid w:val="007A7C83"/>
    <w:rsid w:val="007A7DE2"/>
    <w:rsid w:val="007B0324"/>
    <w:rsid w:val="007B06D3"/>
    <w:rsid w:val="007B0976"/>
    <w:rsid w:val="007B0A4F"/>
    <w:rsid w:val="007B0B0F"/>
    <w:rsid w:val="007B129D"/>
    <w:rsid w:val="007B2968"/>
    <w:rsid w:val="007B3EAE"/>
    <w:rsid w:val="007B44D3"/>
    <w:rsid w:val="007B5061"/>
    <w:rsid w:val="007B5593"/>
    <w:rsid w:val="007B6259"/>
    <w:rsid w:val="007B725B"/>
    <w:rsid w:val="007B73CF"/>
    <w:rsid w:val="007B752A"/>
    <w:rsid w:val="007C0EEE"/>
    <w:rsid w:val="007C25A7"/>
    <w:rsid w:val="007C2668"/>
    <w:rsid w:val="007C30F7"/>
    <w:rsid w:val="007C3EE5"/>
    <w:rsid w:val="007C4F58"/>
    <w:rsid w:val="007C51D7"/>
    <w:rsid w:val="007C65F5"/>
    <w:rsid w:val="007D065D"/>
    <w:rsid w:val="007D0F6F"/>
    <w:rsid w:val="007D1B5E"/>
    <w:rsid w:val="007D2720"/>
    <w:rsid w:val="007D2A7A"/>
    <w:rsid w:val="007D35E9"/>
    <w:rsid w:val="007D369E"/>
    <w:rsid w:val="007D387C"/>
    <w:rsid w:val="007D455E"/>
    <w:rsid w:val="007D520E"/>
    <w:rsid w:val="007D5E4E"/>
    <w:rsid w:val="007D6754"/>
    <w:rsid w:val="007D71A6"/>
    <w:rsid w:val="007D7561"/>
    <w:rsid w:val="007E08B2"/>
    <w:rsid w:val="007E0F16"/>
    <w:rsid w:val="007E0FCC"/>
    <w:rsid w:val="007E1B11"/>
    <w:rsid w:val="007E2D81"/>
    <w:rsid w:val="007E3710"/>
    <w:rsid w:val="007E3CAE"/>
    <w:rsid w:val="007E3CF6"/>
    <w:rsid w:val="007E3FC1"/>
    <w:rsid w:val="007E5E48"/>
    <w:rsid w:val="007E6B64"/>
    <w:rsid w:val="007E77DB"/>
    <w:rsid w:val="007E7B0B"/>
    <w:rsid w:val="007F0777"/>
    <w:rsid w:val="007F0D7F"/>
    <w:rsid w:val="007F4BF4"/>
    <w:rsid w:val="007F564E"/>
    <w:rsid w:val="007F5A01"/>
    <w:rsid w:val="007F5C41"/>
    <w:rsid w:val="007F5DC8"/>
    <w:rsid w:val="007F5F9C"/>
    <w:rsid w:val="007F66CD"/>
    <w:rsid w:val="007F6EA0"/>
    <w:rsid w:val="007F702F"/>
    <w:rsid w:val="007F7B12"/>
    <w:rsid w:val="00802626"/>
    <w:rsid w:val="00802C60"/>
    <w:rsid w:val="00802C64"/>
    <w:rsid w:val="0080304F"/>
    <w:rsid w:val="008042EC"/>
    <w:rsid w:val="00804737"/>
    <w:rsid w:val="00805530"/>
    <w:rsid w:val="00805DE6"/>
    <w:rsid w:val="008060F4"/>
    <w:rsid w:val="00806D46"/>
    <w:rsid w:val="0080795D"/>
    <w:rsid w:val="00810863"/>
    <w:rsid w:val="0081147B"/>
    <w:rsid w:val="00812B09"/>
    <w:rsid w:val="0081306C"/>
    <w:rsid w:val="00813099"/>
    <w:rsid w:val="00813F12"/>
    <w:rsid w:val="00814B2D"/>
    <w:rsid w:val="00814DD2"/>
    <w:rsid w:val="00814EAC"/>
    <w:rsid w:val="0081673C"/>
    <w:rsid w:val="00817010"/>
    <w:rsid w:val="00817EC0"/>
    <w:rsid w:val="0082132E"/>
    <w:rsid w:val="00822D7F"/>
    <w:rsid w:val="0082346A"/>
    <w:rsid w:val="0082399A"/>
    <w:rsid w:val="00824078"/>
    <w:rsid w:val="00825B6E"/>
    <w:rsid w:val="00825EA2"/>
    <w:rsid w:val="008262F5"/>
    <w:rsid w:val="00826698"/>
    <w:rsid w:val="008274E0"/>
    <w:rsid w:val="00827F07"/>
    <w:rsid w:val="00831A64"/>
    <w:rsid w:val="00831BF6"/>
    <w:rsid w:val="0083359A"/>
    <w:rsid w:val="008346EC"/>
    <w:rsid w:val="00835738"/>
    <w:rsid w:val="00835D88"/>
    <w:rsid w:val="00836A2A"/>
    <w:rsid w:val="00836CA3"/>
    <w:rsid w:val="00837E80"/>
    <w:rsid w:val="008419C4"/>
    <w:rsid w:val="00841A8F"/>
    <w:rsid w:val="00844574"/>
    <w:rsid w:val="00844990"/>
    <w:rsid w:val="00844FB2"/>
    <w:rsid w:val="008453BD"/>
    <w:rsid w:val="00845AA0"/>
    <w:rsid w:val="00846062"/>
    <w:rsid w:val="008512A0"/>
    <w:rsid w:val="008514BE"/>
    <w:rsid w:val="0085179B"/>
    <w:rsid w:val="008537D6"/>
    <w:rsid w:val="0085479B"/>
    <w:rsid w:val="00857C7F"/>
    <w:rsid w:val="00857C91"/>
    <w:rsid w:val="00861831"/>
    <w:rsid w:val="00861A52"/>
    <w:rsid w:val="00862010"/>
    <w:rsid w:val="0086430B"/>
    <w:rsid w:val="0086537E"/>
    <w:rsid w:val="008653EF"/>
    <w:rsid w:val="00865CE5"/>
    <w:rsid w:val="008673D4"/>
    <w:rsid w:val="008673F9"/>
    <w:rsid w:val="00867555"/>
    <w:rsid w:val="00870105"/>
    <w:rsid w:val="00871255"/>
    <w:rsid w:val="00872968"/>
    <w:rsid w:val="00872D7B"/>
    <w:rsid w:val="00874116"/>
    <w:rsid w:val="00874440"/>
    <w:rsid w:val="00876354"/>
    <w:rsid w:val="00877E41"/>
    <w:rsid w:val="008802EF"/>
    <w:rsid w:val="008802FF"/>
    <w:rsid w:val="00881327"/>
    <w:rsid w:val="008814AE"/>
    <w:rsid w:val="00882FAB"/>
    <w:rsid w:val="008832E6"/>
    <w:rsid w:val="00884234"/>
    <w:rsid w:val="008853A2"/>
    <w:rsid w:val="00885968"/>
    <w:rsid w:val="00886DDD"/>
    <w:rsid w:val="0088756C"/>
    <w:rsid w:val="008875DC"/>
    <w:rsid w:val="00890090"/>
    <w:rsid w:val="00892371"/>
    <w:rsid w:val="00892936"/>
    <w:rsid w:val="008936BC"/>
    <w:rsid w:val="008939D2"/>
    <w:rsid w:val="00895507"/>
    <w:rsid w:val="0089643E"/>
    <w:rsid w:val="00897DAD"/>
    <w:rsid w:val="00897DE5"/>
    <w:rsid w:val="008A25EC"/>
    <w:rsid w:val="008A48E4"/>
    <w:rsid w:val="008A4E93"/>
    <w:rsid w:val="008A54D9"/>
    <w:rsid w:val="008A5933"/>
    <w:rsid w:val="008A6707"/>
    <w:rsid w:val="008A765E"/>
    <w:rsid w:val="008A7DF1"/>
    <w:rsid w:val="008B0CE3"/>
    <w:rsid w:val="008B0D05"/>
    <w:rsid w:val="008B10EB"/>
    <w:rsid w:val="008B1646"/>
    <w:rsid w:val="008B3EF8"/>
    <w:rsid w:val="008B43AA"/>
    <w:rsid w:val="008B5989"/>
    <w:rsid w:val="008B6221"/>
    <w:rsid w:val="008B6D32"/>
    <w:rsid w:val="008C050F"/>
    <w:rsid w:val="008C0842"/>
    <w:rsid w:val="008C17D1"/>
    <w:rsid w:val="008C1886"/>
    <w:rsid w:val="008C2C7B"/>
    <w:rsid w:val="008C305A"/>
    <w:rsid w:val="008C32AB"/>
    <w:rsid w:val="008C4B9A"/>
    <w:rsid w:val="008C5086"/>
    <w:rsid w:val="008C596B"/>
    <w:rsid w:val="008C6474"/>
    <w:rsid w:val="008C668B"/>
    <w:rsid w:val="008C758B"/>
    <w:rsid w:val="008D02D4"/>
    <w:rsid w:val="008D0C7A"/>
    <w:rsid w:val="008D2B63"/>
    <w:rsid w:val="008D3232"/>
    <w:rsid w:val="008D34AF"/>
    <w:rsid w:val="008D43E8"/>
    <w:rsid w:val="008D54AA"/>
    <w:rsid w:val="008D57BD"/>
    <w:rsid w:val="008D5FCE"/>
    <w:rsid w:val="008D74AC"/>
    <w:rsid w:val="008E0296"/>
    <w:rsid w:val="008E0518"/>
    <w:rsid w:val="008E0A68"/>
    <w:rsid w:val="008E198D"/>
    <w:rsid w:val="008E454E"/>
    <w:rsid w:val="008E492F"/>
    <w:rsid w:val="008E5A51"/>
    <w:rsid w:val="008E6327"/>
    <w:rsid w:val="008E7975"/>
    <w:rsid w:val="008F0DE3"/>
    <w:rsid w:val="008F0EA2"/>
    <w:rsid w:val="008F2957"/>
    <w:rsid w:val="008F329F"/>
    <w:rsid w:val="008F3E0B"/>
    <w:rsid w:val="008F492F"/>
    <w:rsid w:val="008F548E"/>
    <w:rsid w:val="008F5898"/>
    <w:rsid w:val="008F6D4F"/>
    <w:rsid w:val="00900954"/>
    <w:rsid w:val="009012D7"/>
    <w:rsid w:val="00901379"/>
    <w:rsid w:val="00902D80"/>
    <w:rsid w:val="00902F54"/>
    <w:rsid w:val="00902F8C"/>
    <w:rsid w:val="00903B0E"/>
    <w:rsid w:val="0090421A"/>
    <w:rsid w:val="009064D5"/>
    <w:rsid w:val="00910123"/>
    <w:rsid w:val="00910CFC"/>
    <w:rsid w:val="00912C3E"/>
    <w:rsid w:val="0091329B"/>
    <w:rsid w:val="009136CE"/>
    <w:rsid w:val="00913EFE"/>
    <w:rsid w:val="009159D7"/>
    <w:rsid w:val="009161BE"/>
    <w:rsid w:val="00916728"/>
    <w:rsid w:val="00916873"/>
    <w:rsid w:val="009171DB"/>
    <w:rsid w:val="00917BE8"/>
    <w:rsid w:val="00920826"/>
    <w:rsid w:val="00921913"/>
    <w:rsid w:val="00924AD1"/>
    <w:rsid w:val="0092508A"/>
    <w:rsid w:val="00925888"/>
    <w:rsid w:val="009275F2"/>
    <w:rsid w:val="00930882"/>
    <w:rsid w:val="00930EC2"/>
    <w:rsid w:val="009311DA"/>
    <w:rsid w:val="00931604"/>
    <w:rsid w:val="00932655"/>
    <w:rsid w:val="00933301"/>
    <w:rsid w:val="00933E6C"/>
    <w:rsid w:val="009343BF"/>
    <w:rsid w:val="009364FE"/>
    <w:rsid w:val="00937C40"/>
    <w:rsid w:val="0094010F"/>
    <w:rsid w:val="00940BDC"/>
    <w:rsid w:val="00941B9F"/>
    <w:rsid w:val="00942379"/>
    <w:rsid w:val="00942831"/>
    <w:rsid w:val="0094296E"/>
    <w:rsid w:val="009450AD"/>
    <w:rsid w:val="00945AC9"/>
    <w:rsid w:val="00945D1E"/>
    <w:rsid w:val="00945F8D"/>
    <w:rsid w:val="009478C8"/>
    <w:rsid w:val="009501D1"/>
    <w:rsid w:val="0095098B"/>
    <w:rsid w:val="00950A2D"/>
    <w:rsid w:val="00950F4F"/>
    <w:rsid w:val="00951E07"/>
    <w:rsid w:val="00952C37"/>
    <w:rsid w:val="00953AE2"/>
    <w:rsid w:val="00954783"/>
    <w:rsid w:val="00955B78"/>
    <w:rsid w:val="00956716"/>
    <w:rsid w:val="00957026"/>
    <w:rsid w:val="009571DF"/>
    <w:rsid w:val="00957C7A"/>
    <w:rsid w:val="0096261A"/>
    <w:rsid w:val="00962717"/>
    <w:rsid w:val="009653B2"/>
    <w:rsid w:val="009660B1"/>
    <w:rsid w:val="00966DEE"/>
    <w:rsid w:val="00970121"/>
    <w:rsid w:val="0097100E"/>
    <w:rsid w:val="00972D1F"/>
    <w:rsid w:val="009733E0"/>
    <w:rsid w:val="0097425E"/>
    <w:rsid w:val="009745E3"/>
    <w:rsid w:val="00975FB7"/>
    <w:rsid w:val="00976ECC"/>
    <w:rsid w:val="00977E46"/>
    <w:rsid w:val="00982775"/>
    <w:rsid w:val="00982E73"/>
    <w:rsid w:val="00983D20"/>
    <w:rsid w:val="00984776"/>
    <w:rsid w:val="00984A8F"/>
    <w:rsid w:val="00986227"/>
    <w:rsid w:val="00986B03"/>
    <w:rsid w:val="00987AB2"/>
    <w:rsid w:val="00987C65"/>
    <w:rsid w:val="00990204"/>
    <w:rsid w:val="00990621"/>
    <w:rsid w:val="0099097C"/>
    <w:rsid w:val="00991A68"/>
    <w:rsid w:val="00992E70"/>
    <w:rsid w:val="009933BE"/>
    <w:rsid w:val="009940E3"/>
    <w:rsid w:val="009955F9"/>
    <w:rsid w:val="0099669D"/>
    <w:rsid w:val="00996946"/>
    <w:rsid w:val="00996F8C"/>
    <w:rsid w:val="0099735A"/>
    <w:rsid w:val="009A04C3"/>
    <w:rsid w:val="009A237A"/>
    <w:rsid w:val="009A2EC4"/>
    <w:rsid w:val="009A3121"/>
    <w:rsid w:val="009A3DAA"/>
    <w:rsid w:val="009A3E6C"/>
    <w:rsid w:val="009A41CF"/>
    <w:rsid w:val="009A4943"/>
    <w:rsid w:val="009A5E5F"/>
    <w:rsid w:val="009A6FF9"/>
    <w:rsid w:val="009A7D63"/>
    <w:rsid w:val="009B0290"/>
    <w:rsid w:val="009B1885"/>
    <w:rsid w:val="009B1CF7"/>
    <w:rsid w:val="009B1D65"/>
    <w:rsid w:val="009B1F78"/>
    <w:rsid w:val="009B3094"/>
    <w:rsid w:val="009B3F48"/>
    <w:rsid w:val="009B4F0A"/>
    <w:rsid w:val="009B5AB9"/>
    <w:rsid w:val="009B5B59"/>
    <w:rsid w:val="009B5C1C"/>
    <w:rsid w:val="009B69CE"/>
    <w:rsid w:val="009B6B2E"/>
    <w:rsid w:val="009B6C84"/>
    <w:rsid w:val="009B7EAC"/>
    <w:rsid w:val="009C24C4"/>
    <w:rsid w:val="009C4BEF"/>
    <w:rsid w:val="009C5062"/>
    <w:rsid w:val="009C55E5"/>
    <w:rsid w:val="009C5E03"/>
    <w:rsid w:val="009C61C9"/>
    <w:rsid w:val="009D025E"/>
    <w:rsid w:val="009D1616"/>
    <w:rsid w:val="009D2630"/>
    <w:rsid w:val="009D42AB"/>
    <w:rsid w:val="009D5C40"/>
    <w:rsid w:val="009D6613"/>
    <w:rsid w:val="009D6A2E"/>
    <w:rsid w:val="009D7162"/>
    <w:rsid w:val="009D7BE6"/>
    <w:rsid w:val="009E1692"/>
    <w:rsid w:val="009E3296"/>
    <w:rsid w:val="009E41B4"/>
    <w:rsid w:val="009E4404"/>
    <w:rsid w:val="009E4B3E"/>
    <w:rsid w:val="009E4D36"/>
    <w:rsid w:val="009E5648"/>
    <w:rsid w:val="009E5C8B"/>
    <w:rsid w:val="009E7E16"/>
    <w:rsid w:val="009F0A94"/>
    <w:rsid w:val="009F14AD"/>
    <w:rsid w:val="009F3088"/>
    <w:rsid w:val="009F3236"/>
    <w:rsid w:val="009F3386"/>
    <w:rsid w:val="009F3568"/>
    <w:rsid w:val="009F3F96"/>
    <w:rsid w:val="009F4054"/>
    <w:rsid w:val="009F422C"/>
    <w:rsid w:val="009F521B"/>
    <w:rsid w:val="009F5E4C"/>
    <w:rsid w:val="00A00467"/>
    <w:rsid w:val="00A009F9"/>
    <w:rsid w:val="00A01FF1"/>
    <w:rsid w:val="00A02F96"/>
    <w:rsid w:val="00A04A69"/>
    <w:rsid w:val="00A05A7B"/>
    <w:rsid w:val="00A061B6"/>
    <w:rsid w:val="00A063D8"/>
    <w:rsid w:val="00A06B8F"/>
    <w:rsid w:val="00A06EEF"/>
    <w:rsid w:val="00A1102F"/>
    <w:rsid w:val="00A11701"/>
    <w:rsid w:val="00A11D10"/>
    <w:rsid w:val="00A12AE7"/>
    <w:rsid w:val="00A132D8"/>
    <w:rsid w:val="00A16A45"/>
    <w:rsid w:val="00A17D88"/>
    <w:rsid w:val="00A21660"/>
    <w:rsid w:val="00A21927"/>
    <w:rsid w:val="00A22409"/>
    <w:rsid w:val="00A22D87"/>
    <w:rsid w:val="00A242B0"/>
    <w:rsid w:val="00A25A57"/>
    <w:rsid w:val="00A25FEF"/>
    <w:rsid w:val="00A26242"/>
    <w:rsid w:val="00A262B6"/>
    <w:rsid w:val="00A26F4D"/>
    <w:rsid w:val="00A31ED9"/>
    <w:rsid w:val="00A3234A"/>
    <w:rsid w:val="00A328E1"/>
    <w:rsid w:val="00A32E36"/>
    <w:rsid w:val="00A33144"/>
    <w:rsid w:val="00A334EE"/>
    <w:rsid w:val="00A359B1"/>
    <w:rsid w:val="00A35D7B"/>
    <w:rsid w:val="00A35EB4"/>
    <w:rsid w:val="00A378B2"/>
    <w:rsid w:val="00A37917"/>
    <w:rsid w:val="00A37AC9"/>
    <w:rsid w:val="00A40319"/>
    <w:rsid w:val="00A41380"/>
    <w:rsid w:val="00A42249"/>
    <w:rsid w:val="00A46FA3"/>
    <w:rsid w:val="00A47419"/>
    <w:rsid w:val="00A47667"/>
    <w:rsid w:val="00A47D7A"/>
    <w:rsid w:val="00A51A4A"/>
    <w:rsid w:val="00A51EB1"/>
    <w:rsid w:val="00A52769"/>
    <w:rsid w:val="00A5356A"/>
    <w:rsid w:val="00A53920"/>
    <w:rsid w:val="00A54082"/>
    <w:rsid w:val="00A551F3"/>
    <w:rsid w:val="00A55658"/>
    <w:rsid w:val="00A55BB5"/>
    <w:rsid w:val="00A57027"/>
    <w:rsid w:val="00A57152"/>
    <w:rsid w:val="00A57CE6"/>
    <w:rsid w:val="00A61685"/>
    <w:rsid w:val="00A62DA4"/>
    <w:rsid w:val="00A63584"/>
    <w:rsid w:val="00A6371E"/>
    <w:rsid w:val="00A652BC"/>
    <w:rsid w:val="00A658FD"/>
    <w:rsid w:val="00A662EF"/>
    <w:rsid w:val="00A666AC"/>
    <w:rsid w:val="00A66C12"/>
    <w:rsid w:val="00A6710F"/>
    <w:rsid w:val="00A67759"/>
    <w:rsid w:val="00A70148"/>
    <w:rsid w:val="00A70691"/>
    <w:rsid w:val="00A71138"/>
    <w:rsid w:val="00A7160E"/>
    <w:rsid w:val="00A7172A"/>
    <w:rsid w:val="00A71CE5"/>
    <w:rsid w:val="00A72878"/>
    <w:rsid w:val="00A73BCC"/>
    <w:rsid w:val="00A742DD"/>
    <w:rsid w:val="00A74C29"/>
    <w:rsid w:val="00A7567B"/>
    <w:rsid w:val="00A756FD"/>
    <w:rsid w:val="00A75B27"/>
    <w:rsid w:val="00A76081"/>
    <w:rsid w:val="00A76939"/>
    <w:rsid w:val="00A77685"/>
    <w:rsid w:val="00A77778"/>
    <w:rsid w:val="00A8063B"/>
    <w:rsid w:val="00A80F5D"/>
    <w:rsid w:val="00A8130F"/>
    <w:rsid w:val="00A81C22"/>
    <w:rsid w:val="00A82CCA"/>
    <w:rsid w:val="00A8487D"/>
    <w:rsid w:val="00A848B1"/>
    <w:rsid w:val="00A85084"/>
    <w:rsid w:val="00A85518"/>
    <w:rsid w:val="00A8554E"/>
    <w:rsid w:val="00A85747"/>
    <w:rsid w:val="00A85A01"/>
    <w:rsid w:val="00A85CFC"/>
    <w:rsid w:val="00A85DBC"/>
    <w:rsid w:val="00A861B5"/>
    <w:rsid w:val="00A87016"/>
    <w:rsid w:val="00A90644"/>
    <w:rsid w:val="00A91578"/>
    <w:rsid w:val="00A915CE"/>
    <w:rsid w:val="00A92149"/>
    <w:rsid w:val="00A925DB"/>
    <w:rsid w:val="00A931E2"/>
    <w:rsid w:val="00A93298"/>
    <w:rsid w:val="00A93356"/>
    <w:rsid w:val="00A944AE"/>
    <w:rsid w:val="00A9471D"/>
    <w:rsid w:val="00AA14A3"/>
    <w:rsid w:val="00AA2308"/>
    <w:rsid w:val="00AA23C8"/>
    <w:rsid w:val="00AA291B"/>
    <w:rsid w:val="00AA29EF"/>
    <w:rsid w:val="00AA2AD1"/>
    <w:rsid w:val="00AA2D95"/>
    <w:rsid w:val="00AA2FD2"/>
    <w:rsid w:val="00AA3C5A"/>
    <w:rsid w:val="00AA3FE4"/>
    <w:rsid w:val="00AA5CC6"/>
    <w:rsid w:val="00AA5CFD"/>
    <w:rsid w:val="00AA70B4"/>
    <w:rsid w:val="00AA7AB3"/>
    <w:rsid w:val="00AA7D1C"/>
    <w:rsid w:val="00AB0E7B"/>
    <w:rsid w:val="00AB192C"/>
    <w:rsid w:val="00AB2AA4"/>
    <w:rsid w:val="00AB2BD0"/>
    <w:rsid w:val="00AB2DE8"/>
    <w:rsid w:val="00AB31FC"/>
    <w:rsid w:val="00AB43AF"/>
    <w:rsid w:val="00AB582A"/>
    <w:rsid w:val="00AB582F"/>
    <w:rsid w:val="00AB5C1B"/>
    <w:rsid w:val="00AB61B3"/>
    <w:rsid w:val="00AB6397"/>
    <w:rsid w:val="00AB69B4"/>
    <w:rsid w:val="00AC19A5"/>
    <w:rsid w:val="00AC2141"/>
    <w:rsid w:val="00AC259A"/>
    <w:rsid w:val="00AC2E93"/>
    <w:rsid w:val="00AC3043"/>
    <w:rsid w:val="00AC3948"/>
    <w:rsid w:val="00AC41E2"/>
    <w:rsid w:val="00AC496C"/>
    <w:rsid w:val="00AC499F"/>
    <w:rsid w:val="00AC4D22"/>
    <w:rsid w:val="00AC577E"/>
    <w:rsid w:val="00AC670B"/>
    <w:rsid w:val="00AC761F"/>
    <w:rsid w:val="00AC7795"/>
    <w:rsid w:val="00AC7E5E"/>
    <w:rsid w:val="00AD0588"/>
    <w:rsid w:val="00AD1B55"/>
    <w:rsid w:val="00AD246A"/>
    <w:rsid w:val="00AD2C50"/>
    <w:rsid w:val="00AD4DB4"/>
    <w:rsid w:val="00AD4F10"/>
    <w:rsid w:val="00AD4F24"/>
    <w:rsid w:val="00AD5042"/>
    <w:rsid w:val="00AD673E"/>
    <w:rsid w:val="00AD68D0"/>
    <w:rsid w:val="00AD69DE"/>
    <w:rsid w:val="00AD7F82"/>
    <w:rsid w:val="00AE023B"/>
    <w:rsid w:val="00AE1132"/>
    <w:rsid w:val="00AE1B5B"/>
    <w:rsid w:val="00AE2F46"/>
    <w:rsid w:val="00AE30BD"/>
    <w:rsid w:val="00AE3A2E"/>
    <w:rsid w:val="00AE45C6"/>
    <w:rsid w:val="00AE5B54"/>
    <w:rsid w:val="00AE5B6B"/>
    <w:rsid w:val="00AE68B6"/>
    <w:rsid w:val="00AE766E"/>
    <w:rsid w:val="00AE79AB"/>
    <w:rsid w:val="00AF0483"/>
    <w:rsid w:val="00AF2573"/>
    <w:rsid w:val="00AF4008"/>
    <w:rsid w:val="00AF4A24"/>
    <w:rsid w:val="00AF4CEA"/>
    <w:rsid w:val="00AF4E9A"/>
    <w:rsid w:val="00AF50F2"/>
    <w:rsid w:val="00AF6EBA"/>
    <w:rsid w:val="00AF6ECA"/>
    <w:rsid w:val="00AF7838"/>
    <w:rsid w:val="00B0010D"/>
    <w:rsid w:val="00B0279B"/>
    <w:rsid w:val="00B033C0"/>
    <w:rsid w:val="00B0390A"/>
    <w:rsid w:val="00B03F61"/>
    <w:rsid w:val="00B05367"/>
    <w:rsid w:val="00B05564"/>
    <w:rsid w:val="00B05E4C"/>
    <w:rsid w:val="00B06561"/>
    <w:rsid w:val="00B072C2"/>
    <w:rsid w:val="00B07CB6"/>
    <w:rsid w:val="00B107D0"/>
    <w:rsid w:val="00B10F32"/>
    <w:rsid w:val="00B11E5A"/>
    <w:rsid w:val="00B11E84"/>
    <w:rsid w:val="00B12381"/>
    <w:rsid w:val="00B14118"/>
    <w:rsid w:val="00B142E9"/>
    <w:rsid w:val="00B1555B"/>
    <w:rsid w:val="00B15643"/>
    <w:rsid w:val="00B15738"/>
    <w:rsid w:val="00B164AC"/>
    <w:rsid w:val="00B16F2E"/>
    <w:rsid w:val="00B2015C"/>
    <w:rsid w:val="00B2129A"/>
    <w:rsid w:val="00B212EF"/>
    <w:rsid w:val="00B21A0D"/>
    <w:rsid w:val="00B21D71"/>
    <w:rsid w:val="00B222D6"/>
    <w:rsid w:val="00B2411F"/>
    <w:rsid w:val="00B244E7"/>
    <w:rsid w:val="00B24785"/>
    <w:rsid w:val="00B2508B"/>
    <w:rsid w:val="00B25D00"/>
    <w:rsid w:val="00B2640A"/>
    <w:rsid w:val="00B26491"/>
    <w:rsid w:val="00B26B92"/>
    <w:rsid w:val="00B272E7"/>
    <w:rsid w:val="00B30FF3"/>
    <w:rsid w:val="00B3173A"/>
    <w:rsid w:val="00B31834"/>
    <w:rsid w:val="00B321C4"/>
    <w:rsid w:val="00B33ABC"/>
    <w:rsid w:val="00B33BA6"/>
    <w:rsid w:val="00B33DC4"/>
    <w:rsid w:val="00B344A1"/>
    <w:rsid w:val="00B3486F"/>
    <w:rsid w:val="00B35487"/>
    <w:rsid w:val="00B35743"/>
    <w:rsid w:val="00B359EC"/>
    <w:rsid w:val="00B35C64"/>
    <w:rsid w:val="00B35CAB"/>
    <w:rsid w:val="00B36A54"/>
    <w:rsid w:val="00B37592"/>
    <w:rsid w:val="00B37C88"/>
    <w:rsid w:val="00B40244"/>
    <w:rsid w:val="00B42E6A"/>
    <w:rsid w:val="00B43297"/>
    <w:rsid w:val="00B44B99"/>
    <w:rsid w:val="00B45613"/>
    <w:rsid w:val="00B47032"/>
    <w:rsid w:val="00B47D6B"/>
    <w:rsid w:val="00B47E50"/>
    <w:rsid w:val="00B507C6"/>
    <w:rsid w:val="00B51382"/>
    <w:rsid w:val="00B51EB8"/>
    <w:rsid w:val="00B52AE3"/>
    <w:rsid w:val="00B52C9C"/>
    <w:rsid w:val="00B53806"/>
    <w:rsid w:val="00B53EE3"/>
    <w:rsid w:val="00B55C65"/>
    <w:rsid w:val="00B56327"/>
    <w:rsid w:val="00B56613"/>
    <w:rsid w:val="00B5737C"/>
    <w:rsid w:val="00B60C29"/>
    <w:rsid w:val="00B60DE5"/>
    <w:rsid w:val="00B61816"/>
    <w:rsid w:val="00B61827"/>
    <w:rsid w:val="00B61C7C"/>
    <w:rsid w:val="00B63C88"/>
    <w:rsid w:val="00B642AF"/>
    <w:rsid w:val="00B656DE"/>
    <w:rsid w:val="00B65A54"/>
    <w:rsid w:val="00B6630D"/>
    <w:rsid w:val="00B66DAA"/>
    <w:rsid w:val="00B66E55"/>
    <w:rsid w:val="00B67D98"/>
    <w:rsid w:val="00B71885"/>
    <w:rsid w:val="00B72063"/>
    <w:rsid w:val="00B727EF"/>
    <w:rsid w:val="00B73AEB"/>
    <w:rsid w:val="00B73E91"/>
    <w:rsid w:val="00B749A8"/>
    <w:rsid w:val="00B74DFF"/>
    <w:rsid w:val="00B75FFB"/>
    <w:rsid w:val="00B77825"/>
    <w:rsid w:val="00B80726"/>
    <w:rsid w:val="00B80E6A"/>
    <w:rsid w:val="00B82358"/>
    <w:rsid w:val="00B838D9"/>
    <w:rsid w:val="00B8488E"/>
    <w:rsid w:val="00B859F1"/>
    <w:rsid w:val="00B86D96"/>
    <w:rsid w:val="00B86FB1"/>
    <w:rsid w:val="00B91105"/>
    <w:rsid w:val="00B91216"/>
    <w:rsid w:val="00B91EDF"/>
    <w:rsid w:val="00B929E5"/>
    <w:rsid w:val="00B93B3E"/>
    <w:rsid w:val="00B942A1"/>
    <w:rsid w:val="00B952EE"/>
    <w:rsid w:val="00B953DC"/>
    <w:rsid w:val="00B9578F"/>
    <w:rsid w:val="00B95EED"/>
    <w:rsid w:val="00B96BA5"/>
    <w:rsid w:val="00B96D02"/>
    <w:rsid w:val="00BA0581"/>
    <w:rsid w:val="00BA0BBF"/>
    <w:rsid w:val="00BA1740"/>
    <w:rsid w:val="00BA2432"/>
    <w:rsid w:val="00BA2832"/>
    <w:rsid w:val="00BA2BA0"/>
    <w:rsid w:val="00BA3897"/>
    <w:rsid w:val="00BA4F94"/>
    <w:rsid w:val="00BB06B8"/>
    <w:rsid w:val="00BB0E12"/>
    <w:rsid w:val="00BB10DE"/>
    <w:rsid w:val="00BB2EED"/>
    <w:rsid w:val="00BB4797"/>
    <w:rsid w:val="00BB48E4"/>
    <w:rsid w:val="00BB5C68"/>
    <w:rsid w:val="00BB7834"/>
    <w:rsid w:val="00BB7D09"/>
    <w:rsid w:val="00BB7DE4"/>
    <w:rsid w:val="00BC030E"/>
    <w:rsid w:val="00BC183C"/>
    <w:rsid w:val="00BC2031"/>
    <w:rsid w:val="00BC2430"/>
    <w:rsid w:val="00BC39AA"/>
    <w:rsid w:val="00BC3A9A"/>
    <w:rsid w:val="00BC3FC1"/>
    <w:rsid w:val="00BC5442"/>
    <w:rsid w:val="00BC5A24"/>
    <w:rsid w:val="00BC6592"/>
    <w:rsid w:val="00BC65EE"/>
    <w:rsid w:val="00BD00ED"/>
    <w:rsid w:val="00BD1AA0"/>
    <w:rsid w:val="00BD2A48"/>
    <w:rsid w:val="00BD38A0"/>
    <w:rsid w:val="00BD3DBC"/>
    <w:rsid w:val="00BD4120"/>
    <w:rsid w:val="00BD4C12"/>
    <w:rsid w:val="00BD6007"/>
    <w:rsid w:val="00BD6AE4"/>
    <w:rsid w:val="00BD6E10"/>
    <w:rsid w:val="00BD6FD1"/>
    <w:rsid w:val="00BD7667"/>
    <w:rsid w:val="00BD7B33"/>
    <w:rsid w:val="00BE5560"/>
    <w:rsid w:val="00BE5CFD"/>
    <w:rsid w:val="00BE61C3"/>
    <w:rsid w:val="00BF04F7"/>
    <w:rsid w:val="00BF1A5F"/>
    <w:rsid w:val="00BF1DD9"/>
    <w:rsid w:val="00BF2228"/>
    <w:rsid w:val="00BF30CB"/>
    <w:rsid w:val="00BF45EB"/>
    <w:rsid w:val="00BF4FFB"/>
    <w:rsid w:val="00BF523B"/>
    <w:rsid w:val="00BF6F14"/>
    <w:rsid w:val="00BF74B4"/>
    <w:rsid w:val="00BF7513"/>
    <w:rsid w:val="00C0013C"/>
    <w:rsid w:val="00C00748"/>
    <w:rsid w:val="00C00DE1"/>
    <w:rsid w:val="00C02943"/>
    <w:rsid w:val="00C033E1"/>
    <w:rsid w:val="00C03507"/>
    <w:rsid w:val="00C03D1C"/>
    <w:rsid w:val="00C03D50"/>
    <w:rsid w:val="00C05270"/>
    <w:rsid w:val="00C053D9"/>
    <w:rsid w:val="00C05DAC"/>
    <w:rsid w:val="00C060BD"/>
    <w:rsid w:val="00C06E37"/>
    <w:rsid w:val="00C070C1"/>
    <w:rsid w:val="00C1074A"/>
    <w:rsid w:val="00C1104A"/>
    <w:rsid w:val="00C11D81"/>
    <w:rsid w:val="00C11FF2"/>
    <w:rsid w:val="00C1246E"/>
    <w:rsid w:val="00C12B60"/>
    <w:rsid w:val="00C12F7B"/>
    <w:rsid w:val="00C13DF1"/>
    <w:rsid w:val="00C13ECA"/>
    <w:rsid w:val="00C15BE8"/>
    <w:rsid w:val="00C172B9"/>
    <w:rsid w:val="00C178DE"/>
    <w:rsid w:val="00C17C40"/>
    <w:rsid w:val="00C20AC8"/>
    <w:rsid w:val="00C20D29"/>
    <w:rsid w:val="00C21366"/>
    <w:rsid w:val="00C219A8"/>
    <w:rsid w:val="00C21BB4"/>
    <w:rsid w:val="00C21E99"/>
    <w:rsid w:val="00C23025"/>
    <w:rsid w:val="00C23863"/>
    <w:rsid w:val="00C239F9"/>
    <w:rsid w:val="00C259B7"/>
    <w:rsid w:val="00C25E7F"/>
    <w:rsid w:val="00C273B6"/>
    <w:rsid w:val="00C3013F"/>
    <w:rsid w:val="00C305C0"/>
    <w:rsid w:val="00C310FB"/>
    <w:rsid w:val="00C316AC"/>
    <w:rsid w:val="00C31B08"/>
    <w:rsid w:val="00C31B90"/>
    <w:rsid w:val="00C31E20"/>
    <w:rsid w:val="00C3253D"/>
    <w:rsid w:val="00C32F71"/>
    <w:rsid w:val="00C338E3"/>
    <w:rsid w:val="00C345C0"/>
    <w:rsid w:val="00C34EFB"/>
    <w:rsid w:val="00C359BA"/>
    <w:rsid w:val="00C35CB2"/>
    <w:rsid w:val="00C35D6C"/>
    <w:rsid w:val="00C3665C"/>
    <w:rsid w:val="00C3677A"/>
    <w:rsid w:val="00C36B6C"/>
    <w:rsid w:val="00C37372"/>
    <w:rsid w:val="00C4040D"/>
    <w:rsid w:val="00C40798"/>
    <w:rsid w:val="00C410A5"/>
    <w:rsid w:val="00C42426"/>
    <w:rsid w:val="00C44C69"/>
    <w:rsid w:val="00C45EA5"/>
    <w:rsid w:val="00C471CD"/>
    <w:rsid w:val="00C502D3"/>
    <w:rsid w:val="00C505C9"/>
    <w:rsid w:val="00C507D0"/>
    <w:rsid w:val="00C50AC1"/>
    <w:rsid w:val="00C50F36"/>
    <w:rsid w:val="00C5117C"/>
    <w:rsid w:val="00C51343"/>
    <w:rsid w:val="00C51620"/>
    <w:rsid w:val="00C525CF"/>
    <w:rsid w:val="00C5284A"/>
    <w:rsid w:val="00C533C7"/>
    <w:rsid w:val="00C53A66"/>
    <w:rsid w:val="00C540A6"/>
    <w:rsid w:val="00C573CD"/>
    <w:rsid w:val="00C57B5A"/>
    <w:rsid w:val="00C610A4"/>
    <w:rsid w:val="00C62556"/>
    <w:rsid w:val="00C6414A"/>
    <w:rsid w:val="00C649FD"/>
    <w:rsid w:val="00C64DBC"/>
    <w:rsid w:val="00C6518C"/>
    <w:rsid w:val="00C66832"/>
    <w:rsid w:val="00C66865"/>
    <w:rsid w:val="00C6772C"/>
    <w:rsid w:val="00C70DAB"/>
    <w:rsid w:val="00C714D0"/>
    <w:rsid w:val="00C722B2"/>
    <w:rsid w:val="00C72628"/>
    <w:rsid w:val="00C74A6D"/>
    <w:rsid w:val="00C74BB5"/>
    <w:rsid w:val="00C74CEF"/>
    <w:rsid w:val="00C750E1"/>
    <w:rsid w:val="00C7555F"/>
    <w:rsid w:val="00C75E7C"/>
    <w:rsid w:val="00C76BA7"/>
    <w:rsid w:val="00C77A24"/>
    <w:rsid w:val="00C77BF1"/>
    <w:rsid w:val="00C802E4"/>
    <w:rsid w:val="00C81157"/>
    <w:rsid w:val="00C8120E"/>
    <w:rsid w:val="00C8251E"/>
    <w:rsid w:val="00C827BD"/>
    <w:rsid w:val="00C82C74"/>
    <w:rsid w:val="00C83112"/>
    <w:rsid w:val="00C83724"/>
    <w:rsid w:val="00C84ACD"/>
    <w:rsid w:val="00C85872"/>
    <w:rsid w:val="00C85A1E"/>
    <w:rsid w:val="00C8760E"/>
    <w:rsid w:val="00C87FF2"/>
    <w:rsid w:val="00C91307"/>
    <w:rsid w:val="00C91308"/>
    <w:rsid w:val="00C917B4"/>
    <w:rsid w:val="00C9188D"/>
    <w:rsid w:val="00C91D26"/>
    <w:rsid w:val="00C91FCF"/>
    <w:rsid w:val="00C92738"/>
    <w:rsid w:val="00C934E1"/>
    <w:rsid w:val="00C955B8"/>
    <w:rsid w:val="00C956C3"/>
    <w:rsid w:val="00C9620A"/>
    <w:rsid w:val="00C96C34"/>
    <w:rsid w:val="00C96F59"/>
    <w:rsid w:val="00C97054"/>
    <w:rsid w:val="00C97AB5"/>
    <w:rsid w:val="00CA0782"/>
    <w:rsid w:val="00CA1699"/>
    <w:rsid w:val="00CA1AA4"/>
    <w:rsid w:val="00CA2F5A"/>
    <w:rsid w:val="00CA2FC2"/>
    <w:rsid w:val="00CA3BAA"/>
    <w:rsid w:val="00CA42AC"/>
    <w:rsid w:val="00CA4889"/>
    <w:rsid w:val="00CA6266"/>
    <w:rsid w:val="00CA64FB"/>
    <w:rsid w:val="00CA70D8"/>
    <w:rsid w:val="00CB1B95"/>
    <w:rsid w:val="00CB3CAF"/>
    <w:rsid w:val="00CB3E20"/>
    <w:rsid w:val="00CB4833"/>
    <w:rsid w:val="00CB570E"/>
    <w:rsid w:val="00CB598B"/>
    <w:rsid w:val="00CC02A2"/>
    <w:rsid w:val="00CC0495"/>
    <w:rsid w:val="00CC0A8C"/>
    <w:rsid w:val="00CC1160"/>
    <w:rsid w:val="00CC230E"/>
    <w:rsid w:val="00CC2780"/>
    <w:rsid w:val="00CC34DE"/>
    <w:rsid w:val="00CC54E8"/>
    <w:rsid w:val="00CC6BFF"/>
    <w:rsid w:val="00CC703D"/>
    <w:rsid w:val="00CD0682"/>
    <w:rsid w:val="00CD1726"/>
    <w:rsid w:val="00CD2104"/>
    <w:rsid w:val="00CD36B8"/>
    <w:rsid w:val="00CD3CD3"/>
    <w:rsid w:val="00CD47B3"/>
    <w:rsid w:val="00CD47FE"/>
    <w:rsid w:val="00CD5431"/>
    <w:rsid w:val="00CD5D16"/>
    <w:rsid w:val="00CE13DD"/>
    <w:rsid w:val="00CE283C"/>
    <w:rsid w:val="00CE3BDE"/>
    <w:rsid w:val="00CE4307"/>
    <w:rsid w:val="00CE4CCD"/>
    <w:rsid w:val="00CE5178"/>
    <w:rsid w:val="00CE697B"/>
    <w:rsid w:val="00CE77E1"/>
    <w:rsid w:val="00CF020D"/>
    <w:rsid w:val="00CF0F0A"/>
    <w:rsid w:val="00CF2520"/>
    <w:rsid w:val="00CF2AF7"/>
    <w:rsid w:val="00CF317F"/>
    <w:rsid w:val="00CF3379"/>
    <w:rsid w:val="00CF3649"/>
    <w:rsid w:val="00CF433C"/>
    <w:rsid w:val="00CF4919"/>
    <w:rsid w:val="00CF5399"/>
    <w:rsid w:val="00CF5581"/>
    <w:rsid w:val="00CF57DD"/>
    <w:rsid w:val="00CF65B6"/>
    <w:rsid w:val="00D00B2D"/>
    <w:rsid w:val="00D02839"/>
    <w:rsid w:val="00D02935"/>
    <w:rsid w:val="00D03FAE"/>
    <w:rsid w:val="00D04965"/>
    <w:rsid w:val="00D04C38"/>
    <w:rsid w:val="00D05649"/>
    <w:rsid w:val="00D074C1"/>
    <w:rsid w:val="00D10515"/>
    <w:rsid w:val="00D113D4"/>
    <w:rsid w:val="00D115AA"/>
    <w:rsid w:val="00D11B5A"/>
    <w:rsid w:val="00D128C1"/>
    <w:rsid w:val="00D13264"/>
    <w:rsid w:val="00D13804"/>
    <w:rsid w:val="00D1383D"/>
    <w:rsid w:val="00D13AD4"/>
    <w:rsid w:val="00D145E8"/>
    <w:rsid w:val="00D161B6"/>
    <w:rsid w:val="00D16CA6"/>
    <w:rsid w:val="00D17504"/>
    <w:rsid w:val="00D17720"/>
    <w:rsid w:val="00D17C98"/>
    <w:rsid w:val="00D20C9D"/>
    <w:rsid w:val="00D21094"/>
    <w:rsid w:val="00D21AEC"/>
    <w:rsid w:val="00D21F3B"/>
    <w:rsid w:val="00D23390"/>
    <w:rsid w:val="00D251E3"/>
    <w:rsid w:val="00D26247"/>
    <w:rsid w:val="00D2627A"/>
    <w:rsid w:val="00D262D3"/>
    <w:rsid w:val="00D26F5C"/>
    <w:rsid w:val="00D304FF"/>
    <w:rsid w:val="00D305FE"/>
    <w:rsid w:val="00D3081C"/>
    <w:rsid w:val="00D3211C"/>
    <w:rsid w:val="00D32B74"/>
    <w:rsid w:val="00D333F5"/>
    <w:rsid w:val="00D33991"/>
    <w:rsid w:val="00D350E7"/>
    <w:rsid w:val="00D35358"/>
    <w:rsid w:val="00D36896"/>
    <w:rsid w:val="00D36A54"/>
    <w:rsid w:val="00D40F26"/>
    <w:rsid w:val="00D42242"/>
    <w:rsid w:val="00D42AE7"/>
    <w:rsid w:val="00D4351E"/>
    <w:rsid w:val="00D44C31"/>
    <w:rsid w:val="00D44C7A"/>
    <w:rsid w:val="00D46839"/>
    <w:rsid w:val="00D47BDF"/>
    <w:rsid w:val="00D51E2D"/>
    <w:rsid w:val="00D52778"/>
    <w:rsid w:val="00D52EF0"/>
    <w:rsid w:val="00D53BAA"/>
    <w:rsid w:val="00D53CCB"/>
    <w:rsid w:val="00D53D19"/>
    <w:rsid w:val="00D5454F"/>
    <w:rsid w:val="00D553BC"/>
    <w:rsid w:val="00D55ED9"/>
    <w:rsid w:val="00D56030"/>
    <w:rsid w:val="00D56854"/>
    <w:rsid w:val="00D57908"/>
    <w:rsid w:val="00D6025B"/>
    <w:rsid w:val="00D60E5F"/>
    <w:rsid w:val="00D62123"/>
    <w:rsid w:val="00D624C7"/>
    <w:rsid w:val="00D62D64"/>
    <w:rsid w:val="00D6316D"/>
    <w:rsid w:val="00D632E2"/>
    <w:rsid w:val="00D633B9"/>
    <w:rsid w:val="00D6457E"/>
    <w:rsid w:val="00D64AA5"/>
    <w:rsid w:val="00D64EE8"/>
    <w:rsid w:val="00D67C7E"/>
    <w:rsid w:val="00D67D2C"/>
    <w:rsid w:val="00D67D8D"/>
    <w:rsid w:val="00D70705"/>
    <w:rsid w:val="00D70AF7"/>
    <w:rsid w:val="00D70BD8"/>
    <w:rsid w:val="00D71407"/>
    <w:rsid w:val="00D7197D"/>
    <w:rsid w:val="00D7318B"/>
    <w:rsid w:val="00D733DC"/>
    <w:rsid w:val="00D73436"/>
    <w:rsid w:val="00D7401B"/>
    <w:rsid w:val="00D75553"/>
    <w:rsid w:val="00D75C20"/>
    <w:rsid w:val="00D75CA8"/>
    <w:rsid w:val="00D7623D"/>
    <w:rsid w:val="00D7737B"/>
    <w:rsid w:val="00D806CB"/>
    <w:rsid w:val="00D8170F"/>
    <w:rsid w:val="00D82CFA"/>
    <w:rsid w:val="00D830BF"/>
    <w:rsid w:val="00D837BD"/>
    <w:rsid w:val="00D84091"/>
    <w:rsid w:val="00D84B60"/>
    <w:rsid w:val="00D85E13"/>
    <w:rsid w:val="00D85E2E"/>
    <w:rsid w:val="00D87A5E"/>
    <w:rsid w:val="00D87B93"/>
    <w:rsid w:val="00D87D4E"/>
    <w:rsid w:val="00D91636"/>
    <w:rsid w:val="00D93BBC"/>
    <w:rsid w:val="00D9457A"/>
    <w:rsid w:val="00D94628"/>
    <w:rsid w:val="00D95C1F"/>
    <w:rsid w:val="00D96A43"/>
    <w:rsid w:val="00D96D2D"/>
    <w:rsid w:val="00D9768D"/>
    <w:rsid w:val="00D977E4"/>
    <w:rsid w:val="00D97A94"/>
    <w:rsid w:val="00D97D13"/>
    <w:rsid w:val="00DA28D5"/>
    <w:rsid w:val="00DA5435"/>
    <w:rsid w:val="00DA69DA"/>
    <w:rsid w:val="00DA7193"/>
    <w:rsid w:val="00DA73A2"/>
    <w:rsid w:val="00DA7E98"/>
    <w:rsid w:val="00DA7F57"/>
    <w:rsid w:val="00DB0512"/>
    <w:rsid w:val="00DB06A0"/>
    <w:rsid w:val="00DB09AE"/>
    <w:rsid w:val="00DB2505"/>
    <w:rsid w:val="00DB2717"/>
    <w:rsid w:val="00DB2EDB"/>
    <w:rsid w:val="00DB2F81"/>
    <w:rsid w:val="00DB3351"/>
    <w:rsid w:val="00DB377F"/>
    <w:rsid w:val="00DB3D8A"/>
    <w:rsid w:val="00DB4AFC"/>
    <w:rsid w:val="00DB528C"/>
    <w:rsid w:val="00DB6C67"/>
    <w:rsid w:val="00DC0965"/>
    <w:rsid w:val="00DC1078"/>
    <w:rsid w:val="00DC1DA5"/>
    <w:rsid w:val="00DC20B3"/>
    <w:rsid w:val="00DC2430"/>
    <w:rsid w:val="00DC265D"/>
    <w:rsid w:val="00DC32CA"/>
    <w:rsid w:val="00DC3CB7"/>
    <w:rsid w:val="00DC42CF"/>
    <w:rsid w:val="00DC44D8"/>
    <w:rsid w:val="00DC52B1"/>
    <w:rsid w:val="00DC59CC"/>
    <w:rsid w:val="00DC5CB1"/>
    <w:rsid w:val="00DC7513"/>
    <w:rsid w:val="00DC75AC"/>
    <w:rsid w:val="00DC7D16"/>
    <w:rsid w:val="00DD0922"/>
    <w:rsid w:val="00DD18CF"/>
    <w:rsid w:val="00DD207D"/>
    <w:rsid w:val="00DD2F04"/>
    <w:rsid w:val="00DD313B"/>
    <w:rsid w:val="00DD3608"/>
    <w:rsid w:val="00DD4D71"/>
    <w:rsid w:val="00DD4F09"/>
    <w:rsid w:val="00DD5702"/>
    <w:rsid w:val="00DD60EF"/>
    <w:rsid w:val="00DD6180"/>
    <w:rsid w:val="00DD6FA1"/>
    <w:rsid w:val="00DD71E5"/>
    <w:rsid w:val="00DD7B9A"/>
    <w:rsid w:val="00DD7BDF"/>
    <w:rsid w:val="00DE0AE8"/>
    <w:rsid w:val="00DE0D34"/>
    <w:rsid w:val="00DE0E92"/>
    <w:rsid w:val="00DE103B"/>
    <w:rsid w:val="00DE1053"/>
    <w:rsid w:val="00DE1127"/>
    <w:rsid w:val="00DE16A5"/>
    <w:rsid w:val="00DE230C"/>
    <w:rsid w:val="00DE4466"/>
    <w:rsid w:val="00DE4D6D"/>
    <w:rsid w:val="00DE5E50"/>
    <w:rsid w:val="00DE71F6"/>
    <w:rsid w:val="00DE7F18"/>
    <w:rsid w:val="00DF0366"/>
    <w:rsid w:val="00DF2000"/>
    <w:rsid w:val="00DF4F41"/>
    <w:rsid w:val="00DF5210"/>
    <w:rsid w:val="00DF5B08"/>
    <w:rsid w:val="00E00270"/>
    <w:rsid w:val="00E005C6"/>
    <w:rsid w:val="00E00BA2"/>
    <w:rsid w:val="00E00E11"/>
    <w:rsid w:val="00E00EEF"/>
    <w:rsid w:val="00E015C2"/>
    <w:rsid w:val="00E019B2"/>
    <w:rsid w:val="00E0229B"/>
    <w:rsid w:val="00E02AC5"/>
    <w:rsid w:val="00E02B4C"/>
    <w:rsid w:val="00E02D8E"/>
    <w:rsid w:val="00E049A6"/>
    <w:rsid w:val="00E04F78"/>
    <w:rsid w:val="00E05619"/>
    <w:rsid w:val="00E05884"/>
    <w:rsid w:val="00E0782A"/>
    <w:rsid w:val="00E10781"/>
    <w:rsid w:val="00E10EA6"/>
    <w:rsid w:val="00E11F76"/>
    <w:rsid w:val="00E13530"/>
    <w:rsid w:val="00E13B4E"/>
    <w:rsid w:val="00E14258"/>
    <w:rsid w:val="00E153BC"/>
    <w:rsid w:val="00E165CA"/>
    <w:rsid w:val="00E1682F"/>
    <w:rsid w:val="00E1692F"/>
    <w:rsid w:val="00E16D18"/>
    <w:rsid w:val="00E213F7"/>
    <w:rsid w:val="00E214BF"/>
    <w:rsid w:val="00E214DD"/>
    <w:rsid w:val="00E21A22"/>
    <w:rsid w:val="00E21F0F"/>
    <w:rsid w:val="00E22DA5"/>
    <w:rsid w:val="00E22E24"/>
    <w:rsid w:val="00E23136"/>
    <w:rsid w:val="00E23A90"/>
    <w:rsid w:val="00E24481"/>
    <w:rsid w:val="00E24770"/>
    <w:rsid w:val="00E248CB"/>
    <w:rsid w:val="00E24CD2"/>
    <w:rsid w:val="00E2512D"/>
    <w:rsid w:val="00E2724F"/>
    <w:rsid w:val="00E277E5"/>
    <w:rsid w:val="00E27825"/>
    <w:rsid w:val="00E30B9F"/>
    <w:rsid w:val="00E32AE5"/>
    <w:rsid w:val="00E331A0"/>
    <w:rsid w:val="00E335BF"/>
    <w:rsid w:val="00E33A77"/>
    <w:rsid w:val="00E340E7"/>
    <w:rsid w:val="00E34C39"/>
    <w:rsid w:val="00E357BE"/>
    <w:rsid w:val="00E366AE"/>
    <w:rsid w:val="00E36C33"/>
    <w:rsid w:val="00E36CAF"/>
    <w:rsid w:val="00E3721C"/>
    <w:rsid w:val="00E37DF2"/>
    <w:rsid w:val="00E400F3"/>
    <w:rsid w:val="00E417EF"/>
    <w:rsid w:val="00E42381"/>
    <w:rsid w:val="00E44B9C"/>
    <w:rsid w:val="00E46155"/>
    <w:rsid w:val="00E46184"/>
    <w:rsid w:val="00E477B8"/>
    <w:rsid w:val="00E50279"/>
    <w:rsid w:val="00E50CC3"/>
    <w:rsid w:val="00E51F12"/>
    <w:rsid w:val="00E52130"/>
    <w:rsid w:val="00E526AC"/>
    <w:rsid w:val="00E52D71"/>
    <w:rsid w:val="00E52F74"/>
    <w:rsid w:val="00E53451"/>
    <w:rsid w:val="00E53B10"/>
    <w:rsid w:val="00E54522"/>
    <w:rsid w:val="00E54CBF"/>
    <w:rsid w:val="00E550AE"/>
    <w:rsid w:val="00E552A8"/>
    <w:rsid w:val="00E554E9"/>
    <w:rsid w:val="00E605DA"/>
    <w:rsid w:val="00E606BE"/>
    <w:rsid w:val="00E60706"/>
    <w:rsid w:val="00E612D0"/>
    <w:rsid w:val="00E620D8"/>
    <w:rsid w:val="00E62B48"/>
    <w:rsid w:val="00E6331E"/>
    <w:rsid w:val="00E63A93"/>
    <w:rsid w:val="00E65B0A"/>
    <w:rsid w:val="00E660A1"/>
    <w:rsid w:val="00E663E5"/>
    <w:rsid w:val="00E66AB2"/>
    <w:rsid w:val="00E70056"/>
    <w:rsid w:val="00E7047D"/>
    <w:rsid w:val="00E706AD"/>
    <w:rsid w:val="00E71E4D"/>
    <w:rsid w:val="00E71FD1"/>
    <w:rsid w:val="00E72755"/>
    <w:rsid w:val="00E72BFF"/>
    <w:rsid w:val="00E7364D"/>
    <w:rsid w:val="00E739DB"/>
    <w:rsid w:val="00E74C0F"/>
    <w:rsid w:val="00E7524F"/>
    <w:rsid w:val="00E75BC9"/>
    <w:rsid w:val="00E7662A"/>
    <w:rsid w:val="00E76CB5"/>
    <w:rsid w:val="00E77326"/>
    <w:rsid w:val="00E77B1A"/>
    <w:rsid w:val="00E77B61"/>
    <w:rsid w:val="00E77F98"/>
    <w:rsid w:val="00E80C77"/>
    <w:rsid w:val="00E8112D"/>
    <w:rsid w:val="00E812EC"/>
    <w:rsid w:val="00E81C98"/>
    <w:rsid w:val="00E81E92"/>
    <w:rsid w:val="00E82A9F"/>
    <w:rsid w:val="00E8521C"/>
    <w:rsid w:val="00E8549E"/>
    <w:rsid w:val="00E863AC"/>
    <w:rsid w:val="00E863D6"/>
    <w:rsid w:val="00E86419"/>
    <w:rsid w:val="00E9030E"/>
    <w:rsid w:val="00E90A3E"/>
    <w:rsid w:val="00E92731"/>
    <w:rsid w:val="00E93666"/>
    <w:rsid w:val="00E942D9"/>
    <w:rsid w:val="00E9487E"/>
    <w:rsid w:val="00E960EC"/>
    <w:rsid w:val="00E96F12"/>
    <w:rsid w:val="00E9724A"/>
    <w:rsid w:val="00E97829"/>
    <w:rsid w:val="00E97878"/>
    <w:rsid w:val="00EA0506"/>
    <w:rsid w:val="00EA052D"/>
    <w:rsid w:val="00EA0574"/>
    <w:rsid w:val="00EA0D52"/>
    <w:rsid w:val="00EA1647"/>
    <w:rsid w:val="00EA18B5"/>
    <w:rsid w:val="00EA18B9"/>
    <w:rsid w:val="00EA3326"/>
    <w:rsid w:val="00EA3F5D"/>
    <w:rsid w:val="00EA4A9E"/>
    <w:rsid w:val="00EA6A5A"/>
    <w:rsid w:val="00EA6EC9"/>
    <w:rsid w:val="00EA7774"/>
    <w:rsid w:val="00EB09F8"/>
    <w:rsid w:val="00EB2615"/>
    <w:rsid w:val="00EB310A"/>
    <w:rsid w:val="00EB3A5D"/>
    <w:rsid w:val="00EB48CA"/>
    <w:rsid w:val="00EB48E8"/>
    <w:rsid w:val="00EB52CD"/>
    <w:rsid w:val="00EB5996"/>
    <w:rsid w:val="00EB6016"/>
    <w:rsid w:val="00EB63BF"/>
    <w:rsid w:val="00EB667C"/>
    <w:rsid w:val="00EB6771"/>
    <w:rsid w:val="00EB7628"/>
    <w:rsid w:val="00EB796D"/>
    <w:rsid w:val="00EC07C8"/>
    <w:rsid w:val="00EC1CCA"/>
    <w:rsid w:val="00EC2624"/>
    <w:rsid w:val="00EC38A1"/>
    <w:rsid w:val="00EC3D20"/>
    <w:rsid w:val="00EC4BCD"/>
    <w:rsid w:val="00EC5C98"/>
    <w:rsid w:val="00EC5CF9"/>
    <w:rsid w:val="00EC6AD1"/>
    <w:rsid w:val="00EC779F"/>
    <w:rsid w:val="00ED0084"/>
    <w:rsid w:val="00ED1758"/>
    <w:rsid w:val="00ED2D60"/>
    <w:rsid w:val="00ED349B"/>
    <w:rsid w:val="00ED4E3E"/>
    <w:rsid w:val="00ED5168"/>
    <w:rsid w:val="00ED553D"/>
    <w:rsid w:val="00ED7D6E"/>
    <w:rsid w:val="00EE0532"/>
    <w:rsid w:val="00EE1695"/>
    <w:rsid w:val="00EE1E6E"/>
    <w:rsid w:val="00EE1F43"/>
    <w:rsid w:val="00EE24B5"/>
    <w:rsid w:val="00EE275A"/>
    <w:rsid w:val="00EE31A8"/>
    <w:rsid w:val="00EE3439"/>
    <w:rsid w:val="00EE75A9"/>
    <w:rsid w:val="00EF0ADB"/>
    <w:rsid w:val="00EF0CBD"/>
    <w:rsid w:val="00EF1253"/>
    <w:rsid w:val="00EF1731"/>
    <w:rsid w:val="00EF2C95"/>
    <w:rsid w:val="00EF455A"/>
    <w:rsid w:val="00EF632B"/>
    <w:rsid w:val="00EF6B3F"/>
    <w:rsid w:val="00EF78F5"/>
    <w:rsid w:val="00EF7B95"/>
    <w:rsid w:val="00F00397"/>
    <w:rsid w:val="00F00B70"/>
    <w:rsid w:val="00F00BD9"/>
    <w:rsid w:val="00F02081"/>
    <w:rsid w:val="00F05CCD"/>
    <w:rsid w:val="00F06120"/>
    <w:rsid w:val="00F06FA8"/>
    <w:rsid w:val="00F071DA"/>
    <w:rsid w:val="00F079C7"/>
    <w:rsid w:val="00F10636"/>
    <w:rsid w:val="00F1076B"/>
    <w:rsid w:val="00F112A9"/>
    <w:rsid w:val="00F11605"/>
    <w:rsid w:val="00F11E1B"/>
    <w:rsid w:val="00F122B2"/>
    <w:rsid w:val="00F1280B"/>
    <w:rsid w:val="00F1363D"/>
    <w:rsid w:val="00F1432E"/>
    <w:rsid w:val="00F1465A"/>
    <w:rsid w:val="00F149CA"/>
    <w:rsid w:val="00F1782E"/>
    <w:rsid w:val="00F2034A"/>
    <w:rsid w:val="00F20BF2"/>
    <w:rsid w:val="00F218D2"/>
    <w:rsid w:val="00F2342F"/>
    <w:rsid w:val="00F23540"/>
    <w:rsid w:val="00F23E05"/>
    <w:rsid w:val="00F23EEC"/>
    <w:rsid w:val="00F24AB3"/>
    <w:rsid w:val="00F25FC0"/>
    <w:rsid w:val="00F264BF"/>
    <w:rsid w:val="00F26D65"/>
    <w:rsid w:val="00F26DCC"/>
    <w:rsid w:val="00F27DAA"/>
    <w:rsid w:val="00F31497"/>
    <w:rsid w:val="00F330E4"/>
    <w:rsid w:val="00F341E9"/>
    <w:rsid w:val="00F342D6"/>
    <w:rsid w:val="00F34DBE"/>
    <w:rsid w:val="00F37E84"/>
    <w:rsid w:val="00F416C8"/>
    <w:rsid w:val="00F41943"/>
    <w:rsid w:val="00F42060"/>
    <w:rsid w:val="00F42AA3"/>
    <w:rsid w:val="00F42E40"/>
    <w:rsid w:val="00F435CC"/>
    <w:rsid w:val="00F43C89"/>
    <w:rsid w:val="00F43E6A"/>
    <w:rsid w:val="00F4449E"/>
    <w:rsid w:val="00F44B44"/>
    <w:rsid w:val="00F45436"/>
    <w:rsid w:val="00F457D8"/>
    <w:rsid w:val="00F45909"/>
    <w:rsid w:val="00F505C7"/>
    <w:rsid w:val="00F511C9"/>
    <w:rsid w:val="00F559CC"/>
    <w:rsid w:val="00F55FA9"/>
    <w:rsid w:val="00F6063E"/>
    <w:rsid w:val="00F60732"/>
    <w:rsid w:val="00F61CA3"/>
    <w:rsid w:val="00F63261"/>
    <w:rsid w:val="00F63D3A"/>
    <w:rsid w:val="00F66C55"/>
    <w:rsid w:val="00F709C3"/>
    <w:rsid w:val="00F71141"/>
    <w:rsid w:val="00F71936"/>
    <w:rsid w:val="00F71FD0"/>
    <w:rsid w:val="00F72F76"/>
    <w:rsid w:val="00F730F0"/>
    <w:rsid w:val="00F733C5"/>
    <w:rsid w:val="00F735A9"/>
    <w:rsid w:val="00F73B54"/>
    <w:rsid w:val="00F73B60"/>
    <w:rsid w:val="00F73D52"/>
    <w:rsid w:val="00F74226"/>
    <w:rsid w:val="00F742AC"/>
    <w:rsid w:val="00F7438F"/>
    <w:rsid w:val="00F7447F"/>
    <w:rsid w:val="00F74908"/>
    <w:rsid w:val="00F74EAD"/>
    <w:rsid w:val="00F7683E"/>
    <w:rsid w:val="00F77F8B"/>
    <w:rsid w:val="00F813AD"/>
    <w:rsid w:val="00F8240D"/>
    <w:rsid w:val="00F82819"/>
    <w:rsid w:val="00F83BDC"/>
    <w:rsid w:val="00F84CE8"/>
    <w:rsid w:val="00F85262"/>
    <w:rsid w:val="00F85E11"/>
    <w:rsid w:val="00F8687B"/>
    <w:rsid w:val="00F86B6B"/>
    <w:rsid w:val="00F87092"/>
    <w:rsid w:val="00F90595"/>
    <w:rsid w:val="00F90DC0"/>
    <w:rsid w:val="00F91416"/>
    <w:rsid w:val="00F92871"/>
    <w:rsid w:val="00F931F4"/>
    <w:rsid w:val="00F93F66"/>
    <w:rsid w:val="00F94735"/>
    <w:rsid w:val="00F95372"/>
    <w:rsid w:val="00F95BD0"/>
    <w:rsid w:val="00F95D77"/>
    <w:rsid w:val="00F95FD8"/>
    <w:rsid w:val="00F97260"/>
    <w:rsid w:val="00FA05EA"/>
    <w:rsid w:val="00FA05FC"/>
    <w:rsid w:val="00FA1355"/>
    <w:rsid w:val="00FA281E"/>
    <w:rsid w:val="00FA3879"/>
    <w:rsid w:val="00FA3E65"/>
    <w:rsid w:val="00FA3FAB"/>
    <w:rsid w:val="00FA6318"/>
    <w:rsid w:val="00FA6BA7"/>
    <w:rsid w:val="00FA77A3"/>
    <w:rsid w:val="00FB0B3D"/>
    <w:rsid w:val="00FB0E8A"/>
    <w:rsid w:val="00FB1093"/>
    <w:rsid w:val="00FB228D"/>
    <w:rsid w:val="00FB269F"/>
    <w:rsid w:val="00FB28EE"/>
    <w:rsid w:val="00FB3735"/>
    <w:rsid w:val="00FB3BFA"/>
    <w:rsid w:val="00FB3CF4"/>
    <w:rsid w:val="00FB3F62"/>
    <w:rsid w:val="00FB43E3"/>
    <w:rsid w:val="00FB46B8"/>
    <w:rsid w:val="00FB5D86"/>
    <w:rsid w:val="00FB72BB"/>
    <w:rsid w:val="00FB7480"/>
    <w:rsid w:val="00FB7B26"/>
    <w:rsid w:val="00FC0996"/>
    <w:rsid w:val="00FC2AAB"/>
    <w:rsid w:val="00FC3488"/>
    <w:rsid w:val="00FC44C6"/>
    <w:rsid w:val="00FC69EE"/>
    <w:rsid w:val="00FC6D48"/>
    <w:rsid w:val="00FD0AD3"/>
    <w:rsid w:val="00FD19CD"/>
    <w:rsid w:val="00FD1FD2"/>
    <w:rsid w:val="00FD2E32"/>
    <w:rsid w:val="00FD3340"/>
    <w:rsid w:val="00FD4A27"/>
    <w:rsid w:val="00FD5D9C"/>
    <w:rsid w:val="00FD636A"/>
    <w:rsid w:val="00FD6897"/>
    <w:rsid w:val="00FE0148"/>
    <w:rsid w:val="00FE1FED"/>
    <w:rsid w:val="00FE2E1C"/>
    <w:rsid w:val="00FE2EFC"/>
    <w:rsid w:val="00FE31A0"/>
    <w:rsid w:val="00FE32D5"/>
    <w:rsid w:val="00FE3424"/>
    <w:rsid w:val="00FE36EE"/>
    <w:rsid w:val="00FE3D17"/>
    <w:rsid w:val="00FE4017"/>
    <w:rsid w:val="00FE45D7"/>
    <w:rsid w:val="00FE4730"/>
    <w:rsid w:val="00FE50EB"/>
    <w:rsid w:val="00FE5870"/>
    <w:rsid w:val="00FE656D"/>
    <w:rsid w:val="00FF187D"/>
    <w:rsid w:val="00FF21B7"/>
    <w:rsid w:val="00FF2865"/>
    <w:rsid w:val="00FF3482"/>
    <w:rsid w:val="00FF60F3"/>
    <w:rsid w:val="00FF62C5"/>
    <w:rsid w:val="00FF6524"/>
    <w:rsid w:val="00FF6907"/>
    <w:rsid w:val="00FF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1999/xlink"/>
  <w:attachedSchema w:val="http://ddue.schemas.microsoft.com/authoring/2003/5"/>
  <w:attachedSchema w:val="http://msdn.microsoft.com/mshelp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silver">
      <v:fill color="silver"/>
    </o:shapedefaults>
    <o:shapelayout v:ext="edit">
      <o:idmap v:ext="edit" data="1"/>
    </o:shapelayout>
  </w:shapeDefaults>
  <w:decimalSymbol w:val="."/>
  <w:listSeparator w:val=","/>
  <w15:docId w15:val="{AF57A083-9368-4EB3-98B6-4DA7493B6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55C5"/>
    <w:pPr>
      <w:widowControl w:val="0"/>
      <w:spacing w:line="360" w:lineRule="auto"/>
      <w:jc w:val="both"/>
    </w:pPr>
    <w:rPr>
      <w:rFonts w:ascii="Courier New" w:hAnsi="Courier New"/>
      <w:kern w:val="2"/>
      <w:sz w:val="21"/>
      <w:szCs w:val="24"/>
    </w:rPr>
  </w:style>
  <w:style w:type="paragraph" w:styleId="1">
    <w:name w:val="heading 1"/>
    <w:basedOn w:val="a"/>
    <w:next w:val="a"/>
    <w:qFormat/>
    <w:rsid w:val="00E606BE"/>
    <w:pPr>
      <w:keepNext/>
      <w:keepLines/>
      <w:numPr>
        <w:numId w:val="1"/>
      </w:numPr>
      <w:spacing w:beforeLines="50" w:before="50" w:afterLines="50" w:after="50" w:line="60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1"/>
    <w:next w:val="a"/>
    <w:link w:val="2Char"/>
    <w:qFormat/>
    <w:rsid w:val="00E606BE"/>
    <w:pPr>
      <w:numPr>
        <w:ilvl w:val="1"/>
      </w:numPr>
      <w:spacing w:beforeLines="0" w:afterLines="0" w:line="480" w:lineRule="auto"/>
      <w:ind w:left="0" w:hangingChars="275" w:hanging="578"/>
      <w:outlineLvl w:val="1"/>
    </w:pPr>
    <w:rPr>
      <w:bCs w:val="0"/>
      <w:sz w:val="30"/>
      <w:szCs w:val="32"/>
    </w:rPr>
  </w:style>
  <w:style w:type="paragraph" w:styleId="3">
    <w:name w:val="heading 3"/>
    <w:basedOn w:val="2"/>
    <w:next w:val="a"/>
    <w:link w:val="3Char"/>
    <w:qFormat/>
    <w:rsid w:val="00E606BE"/>
    <w:pPr>
      <w:numPr>
        <w:ilvl w:val="2"/>
      </w:numPr>
      <w:ind w:left="0" w:hangingChars="343" w:hanging="343"/>
      <w:outlineLvl w:val="2"/>
    </w:pPr>
    <w:rPr>
      <w:bCs/>
      <w:sz w:val="28"/>
    </w:rPr>
  </w:style>
  <w:style w:type="paragraph" w:styleId="4">
    <w:name w:val="heading 4"/>
    <w:basedOn w:val="3"/>
    <w:next w:val="a"/>
    <w:qFormat/>
    <w:rsid w:val="00E606BE"/>
    <w:pPr>
      <w:numPr>
        <w:ilvl w:val="3"/>
      </w:numPr>
      <w:spacing w:line="360" w:lineRule="auto"/>
      <w:ind w:left="0" w:hangingChars="410" w:hanging="862"/>
      <w:outlineLvl w:val="3"/>
    </w:pPr>
    <w:rPr>
      <w:bCs w:val="0"/>
      <w:szCs w:val="28"/>
    </w:rPr>
  </w:style>
  <w:style w:type="paragraph" w:styleId="5">
    <w:name w:val="heading 5"/>
    <w:basedOn w:val="4"/>
    <w:next w:val="a"/>
    <w:qFormat/>
    <w:rsid w:val="002E0863"/>
    <w:pPr>
      <w:numPr>
        <w:ilvl w:val="4"/>
      </w:numPr>
      <w:outlineLvl w:val="4"/>
    </w:pPr>
    <w:rPr>
      <w:bCs/>
    </w:rPr>
  </w:style>
  <w:style w:type="paragraph" w:styleId="6">
    <w:name w:val="heading 6"/>
    <w:basedOn w:val="5"/>
    <w:next w:val="a"/>
    <w:qFormat/>
    <w:rsid w:val="002E0863"/>
    <w:pPr>
      <w:numPr>
        <w:ilvl w:val="5"/>
      </w:numPr>
      <w:outlineLvl w:val="5"/>
    </w:pPr>
    <w:rPr>
      <w:bCs w:val="0"/>
    </w:rPr>
  </w:style>
  <w:style w:type="paragraph" w:styleId="7">
    <w:name w:val="heading 7"/>
    <w:basedOn w:val="6"/>
    <w:next w:val="a"/>
    <w:qFormat/>
    <w:rsid w:val="002E0863"/>
    <w:pPr>
      <w:numPr>
        <w:ilvl w:val="6"/>
      </w:numPr>
      <w:spacing w:before="240" w:after="64" w:line="320" w:lineRule="auto"/>
      <w:outlineLvl w:val="6"/>
    </w:pPr>
    <w:rPr>
      <w:bCs/>
    </w:rPr>
  </w:style>
  <w:style w:type="paragraph" w:styleId="8">
    <w:name w:val="heading 8"/>
    <w:basedOn w:val="7"/>
    <w:next w:val="a"/>
    <w:qFormat/>
    <w:rsid w:val="002E0863"/>
    <w:pPr>
      <w:numPr>
        <w:ilvl w:val="7"/>
      </w:numPr>
      <w:spacing w:before="100" w:after="100" w:line="240" w:lineRule="auto"/>
      <w:outlineLvl w:val="7"/>
    </w:pPr>
  </w:style>
  <w:style w:type="paragraph" w:styleId="9">
    <w:name w:val="heading 9"/>
    <w:basedOn w:val="8"/>
    <w:next w:val="a"/>
    <w:qFormat/>
    <w:rsid w:val="002E0863"/>
    <w:pPr>
      <w:numPr>
        <w:ilvl w:val="8"/>
      </w:numPr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5E7C05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4">
    <w:name w:val="header"/>
    <w:basedOn w:val="a"/>
    <w:rsid w:val="005E7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a5">
    <w:name w:val="footer"/>
    <w:basedOn w:val="a"/>
    <w:rsid w:val="005E7C05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6">
    <w:name w:val="Normal (Web)"/>
    <w:basedOn w:val="a"/>
    <w:rsid w:val="0052395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page number"/>
    <w:basedOn w:val="a0"/>
    <w:rsid w:val="00B727EF"/>
  </w:style>
  <w:style w:type="paragraph" w:styleId="10">
    <w:name w:val="toc 1"/>
    <w:basedOn w:val="a"/>
    <w:next w:val="a"/>
    <w:autoRedefine/>
    <w:uiPriority w:val="39"/>
    <w:rsid w:val="00140A7A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6E486E"/>
    <w:pPr>
      <w:ind w:left="180"/>
      <w:jc w:val="left"/>
    </w:pPr>
    <w:rPr>
      <w:rFonts w:ascii="Calibri" w:hAnsi="Calibri" w:cs="Calibr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A662EF"/>
    <w:pPr>
      <w:ind w:left="360"/>
      <w:jc w:val="left"/>
    </w:pPr>
    <w:rPr>
      <w:rFonts w:ascii="Calibri" w:hAnsi="Calibri" w:cs="Calibri"/>
      <w:i/>
      <w:iCs/>
      <w:sz w:val="20"/>
      <w:szCs w:val="20"/>
    </w:rPr>
  </w:style>
  <w:style w:type="paragraph" w:styleId="40">
    <w:name w:val="toc 4"/>
    <w:basedOn w:val="a"/>
    <w:next w:val="a"/>
    <w:autoRedefine/>
    <w:semiHidden/>
    <w:rsid w:val="006E486E"/>
    <w:pPr>
      <w:ind w:left="540"/>
      <w:jc w:val="left"/>
    </w:pPr>
    <w:rPr>
      <w:rFonts w:ascii="Calibri" w:hAnsi="Calibri" w:cs="Calibri"/>
      <w:szCs w:val="18"/>
    </w:rPr>
  </w:style>
  <w:style w:type="paragraph" w:styleId="50">
    <w:name w:val="toc 5"/>
    <w:basedOn w:val="a"/>
    <w:next w:val="a"/>
    <w:autoRedefine/>
    <w:semiHidden/>
    <w:rsid w:val="006E486E"/>
    <w:pPr>
      <w:ind w:left="720"/>
      <w:jc w:val="left"/>
    </w:pPr>
    <w:rPr>
      <w:rFonts w:ascii="Calibri" w:hAnsi="Calibri" w:cs="Calibri"/>
      <w:szCs w:val="18"/>
    </w:rPr>
  </w:style>
  <w:style w:type="paragraph" w:styleId="60">
    <w:name w:val="toc 6"/>
    <w:basedOn w:val="a"/>
    <w:next w:val="a"/>
    <w:autoRedefine/>
    <w:semiHidden/>
    <w:rsid w:val="006E486E"/>
    <w:pPr>
      <w:ind w:left="900"/>
      <w:jc w:val="left"/>
    </w:pPr>
    <w:rPr>
      <w:rFonts w:ascii="Calibri" w:hAnsi="Calibri" w:cs="Calibri"/>
      <w:szCs w:val="18"/>
    </w:rPr>
  </w:style>
  <w:style w:type="paragraph" w:styleId="70">
    <w:name w:val="toc 7"/>
    <w:basedOn w:val="a"/>
    <w:next w:val="a"/>
    <w:autoRedefine/>
    <w:semiHidden/>
    <w:rsid w:val="006E486E"/>
    <w:pPr>
      <w:ind w:left="1080"/>
      <w:jc w:val="left"/>
    </w:pPr>
    <w:rPr>
      <w:rFonts w:ascii="Calibri" w:hAnsi="Calibri" w:cs="Calibri"/>
      <w:szCs w:val="18"/>
    </w:rPr>
  </w:style>
  <w:style w:type="paragraph" w:styleId="80">
    <w:name w:val="toc 8"/>
    <w:basedOn w:val="a"/>
    <w:next w:val="a"/>
    <w:autoRedefine/>
    <w:semiHidden/>
    <w:rsid w:val="006E486E"/>
    <w:pPr>
      <w:ind w:left="1260"/>
      <w:jc w:val="left"/>
    </w:pPr>
    <w:rPr>
      <w:rFonts w:ascii="Calibri" w:hAnsi="Calibri" w:cs="Calibri"/>
      <w:szCs w:val="18"/>
    </w:rPr>
  </w:style>
  <w:style w:type="paragraph" w:styleId="90">
    <w:name w:val="toc 9"/>
    <w:basedOn w:val="a"/>
    <w:next w:val="a"/>
    <w:autoRedefine/>
    <w:semiHidden/>
    <w:rsid w:val="006E486E"/>
    <w:pPr>
      <w:ind w:left="1440"/>
      <w:jc w:val="left"/>
    </w:pPr>
    <w:rPr>
      <w:rFonts w:ascii="Calibri" w:hAnsi="Calibri" w:cs="Calibri"/>
      <w:szCs w:val="18"/>
    </w:rPr>
  </w:style>
  <w:style w:type="character" w:styleId="a8">
    <w:name w:val="Hyperlink"/>
    <w:uiPriority w:val="99"/>
    <w:rsid w:val="006E486E"/>
    <w:rPr>
      <w:color w:val="0000FF"/>
      <w:u w:val="single"/>
    </w:rPr>
  </w:style>
  <w:style w:type="paragraph" w:styleId="a9">
    <w:name w:val="caption"/>
    <w:basedOn w:val="a"/>
    <w:next w:val="a"/>
    <w:qFormat/>
    <w:rsid w:val="00C35D6C"/>
    <w:rPr>
      <w:rFonts w:ascii="Arial" w:eastAsia="黑体" w:hAnsi="Arial" w:cs="Arial"/>
      <w:sz w:val="20"/>
      <w:szCs w:val="20"/>
    </w:rPr>
  </w:style>
  <w:style w:type="table" w:styleId="aa">
    <w:name w:val="Table Grid"/>
    <w:basedOn w:val="a1"/>
    <w:rsid w:val="0045237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rsid w:val="00E00BA2"/>
    <w:rPr>
      <w:color w:val="800080"/>
      <w:u w:val="single"/>
    </w:rPr>
  </w:style>
  <w:style w:type="paragraph" w:styleId="ac">
    <w:name w:val="Plain Text"/>
    <w:basedOn w:val="a"/>
    <w:rsid w:val="00715CD0"/>
    <w:rPr>
      <w:rFonts w:ascii="宋体" w:cs="Courier New"/>
      <w:szCs w:val="21"/>
    </w:rPr>
  </w:style>
  <w:style w:type="paragraph" w:styleId="ad">
    <w:name w:val="table of figures"/>
    <w:basedOn w:val="a"/>
    <w:next w:val="a"/>
    <w:semiHidden/>
    <w:rsid w:val="008C050F"/>
    <w:pPr>
      <w:ind w:leftChars="200" w:left="200" w:hangingChars="200" w:hanging="200"/>
    </w:pPr>
  </w:style>
  <w:style w:type="paragraph" w:styleId="ae">
    <w:name w:val="Document Map"/>
    <w:basedOn w:val="a"/>
    <w:semiHidden/>
    <w:rsid w:val="00BD6FD1"/>
    <w:pPr>
      <w:shd w:val="clear" w:color="auto" w:fill="000080"/>
    </w:pPr>
  </w:style>
  <w:style w:type="paragraph" w:customStyle="1" w:styleId="21">
    <w:name w:val="源代码2"/>
    <w:basedOn w:val="a"/>
    <w:link w:val="2Char0"/>
    <w:autoRedefine/>
    <w:rsid w:val="00BC65EE"/>
    <w:pPr>
      <w:shd w:val="clear" w:color="auto" w:fill="C0C0C0"/>
      <w:spacing w:line="0" w:lineRule="atLeast"/>
    </w:pPr>
    <w:rPr>
      <w:color w:val="0000FF"/>
      <w:kern w:val="0"/>
      <w:lang w:eastAsia="ja-JP"/>
    </w:rPr>
  </w:style>
  <w:style w:type="paragraph" w:customStyle="1" w:styleId="Style1">
    <w:name w:val="Style1"/>
    <w:basedOn w:val="21"/>
    <w:rsid w:val="0038629B"/>
    <w:rPr>
      <w:rFonts w:ascii="MS Gothic" w:hAnsi="MS Gothic"/>
    </w:rPr>
  </w:style>
  <w:style w:type="paragraph" w:styleId="HTML">
    <w:name w:val="HTML Preformatted"/>
    <w:basedOn w:val="a"/>
    <w:rsid w:val="00FE58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customStyle="1" w:styleId="af">
    <w:name w:val="行内代码引用"/>
    <w:basedOn w:val="a"/>
    <w:link w:val="Char"/>
    <w:rsid w:val="00701315"/>
    <w:pPr>
      <w:tabs>
        <w:tab w:val="num" w:pos="360"/>
      </w:tabs>
      <w:ind w:left="360" w:hanging="360"/>
    </w:pPr>
    <w:rPr>
      <w:b/>
      <w:i/>
      <w:color w:val="0000FF"/>
    </w:rPr>
  </w:style>
  <w:style w:type="character" w:customStyle="1" w:styleId="Char">
    <w:name w:val="行内代码引用 Char"/>
    <w:link w:val="af"/>
    <w:rsid w:val="00701315"/>
    <w:rPr>
      <w:rFonts w:ascii="Courier New" w:hAnsi="Courier New"/>
      <w:b/>
      <w:i/>
      <w:color w:val="0000FF"/>
      <w:kern w:val="2"/>
      <w:sz w:val="18"/>
      <w:szCs w:val="24"/>
    </w:rPr>
  </w:style>
  <w:style w:type="character" w:styleId="HTML0">
    <w:name w:val="HTML Acronym"/>
    <w:basedOn w:val="a0"/>
    <w:rsid w:val="00C21BB4"/>
  </w:style>
  <w:style w:type="character" w:styleId="HTML1">
    <w:name w:val="HTML Variable"/>
    <w:rsid w:val="00037752"/>
  </w:style>
  <w:style w:type="character" w:styleId="HTML2">
    <w:name w:val="HTML Cite"/>
    <w:rsid w:val="00037752"/>
    <w:rPr>
      <w:i/>
      <w:iCs/>
    </w:rPr>
  </w:style>
  <w:style w:type="character" w:styleId="HTML3">
    <w:name w:val="HTML Definition"/>
    <w:rsid w:val="00037752"/>
    <w:rPr>
      <w:i/>
      <w:iCs/>
    </w:rPr>
  </w:style>
  <w:style w:type="paragraph" w:styleId="af0">
    <w:name w:val="envelope return"/>
    <w:basedOn w:val="a"/>
    <w:rsid w:val="00037752"/>
    <w:pPr>
      <w:snapToGrid w:val="0"/>
    </w:pPr>
    <w:rPr>
      <w:rFonts w:ascii="Arial" w:hAnsi="Arial" w:cs="Arial"/>
    </w:rPr>
  </w:style>
  <w:style w:type="table" w:styleId="22">
    <w:name w:val="Table 3D effects 2"/>
    <w:basedOn w:val="a1"/>
    <w:rsid w:val="00037752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037752"/>
    <w:rPr>
      <w:rFonts w:ascii="Courier New" w:hAnsi="Courier New" w:cs="Courier New"/>
      <w:sz w:val="20"/>
      <w:szCs w:val="20"/>
    </w:rPr>
  </w:style>
  <w:style w:type="paragraph" w:styleId="HTML5">
    <w:name w:val="HTML Address"/>
    <w:basedOn w:val="a"/>
    <w:rsid w:val="00037752"/>
    <w:rPr>
      <w:i/>
      <w:iCs/>
    </w:rPr>
  </w:style>
  <w:style w:type="paragraph" w:customStyle="1" w:styleId="af1">
    <w:name w:val="源代码"/>
    <w:basedOn w:val="a"/>
    <w:next w:val="21"/>
    <w:autoRedefine/>
    <w:rsid w:val="00037752"/>
    <w:rPr>
      <w:lang w:eastAsia="ja-JP"/>
    </w:rPr>
  </w:style>
  <w:style w:type="character" w:customStyle="1" w:styleId="2Char0">
    <w:name w:val="源代码2 Char"/>
    <w:link w:val="21"/>
    <w:rsid w:val="00BC65EE"/>
    <w:rPr>
      <w:rFonts w:ascii="Courier New" w:eastAsia="宋体" w:hAnsi="Courier New"/>
      <w:color w:val="0000FF"/>
      <w:sz w:val="18"/>
      <w:szCs w:val="24"/>
      <w:lang w:val="en-US" w:eastAsia="ja-JP" w:bidi="ar-SA"/>
    </w:rPr>
  </w:style>
  <w:style w:type="character" w:customStyle="1" w:styleId="2Char">
    <w:name w:val="标题 2 Char"/>
    <w:link w:val="2"/>
    <w:rsid w:val="00E606BE"/>
    <w:rPr>
      <w:rFonts w:ascii="Courier New" w:hAnsi="Courier New"/>
      <w:b/>
      <w:kern w:val="44"/>
      <w:sz w:val="30"/>
      <w:szCs w:val="32"/>
    </w:rPr>
  </w:style>
  <w:style w:type="paragraph" w:styleId="af2">
    <w:name w:val="List Paragraph"/>
    <w:basedOn w:val="a"/>
    <w:uiPriority w:val="34"/>
    <w:qFormat/>
    <w:rsid w:val="002A7525"/>
    <w:pPr>
      <w:ind w:firstLineChars="200" w:firstLine="420"/>
    </w:pPr>
    <w:rPr>
      <w:rFonts w:ascii="Calibri" w:hAnsi="Calibri" w:cs="Calibri"/>
      <w:szCs w:val="21"/>
    </w:rPr>
  </w:style>
  <w:style w:type="character" w:customStyle="1" w:styleId="webdict1">
    <w:name w:val="webdict1"/>
    <w:rsid w:val="00D7197D"/>
    <w:rPr>
      <w:b/>
      <w:bCs/>
    </w:rPr>
  </w:style>
  <w:style w:type="character" w:customStyle="1" w:styleId="3Char">
    <w:name w:val="标题 3 Char"/>
    <w:link w:val="3"/>
    <w:rsid w:val="00E606BE"/>
    <w:rPr>
      <w:rFonts w:ascii="Courier New" w:hAnsi="Courier New"/>
      <w:b/>
      <w:bCs/>
      <w:kern w:val="44"/>
      <w:sz w:val="28"/>
      <w:szCs w:val="32"/>
    </w:rPr>
  </w:style>
  <w:style w:type="table" w:styleId="af3">
    <w:name w:val="Table Theme"/>
    <w:basedOn w:val="a1"/>
    <w:rsid w:val="00F122B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07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8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8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33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0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0.Work\03.Product\&#22823;&#25968;&#25454;&#25216;&#26415;&#19982;&#24212;&#29992;\&#35757;&#32451;&#35774;&#22791;\&#31532;&#19977;&#22871;&#39064;\&#20998;&#26512;&#25253;&#21578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4F76B-C4C6-4D1B-9239-AA977F6C9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分析报告模板.dotx</Template>
  <TotalTime>33</TotalTime>
  <Pages>4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Jingjunin</dc:creator>
  <cp:keywords>北京四合天地科技有限公司</cp:keywords>
  <cp:lastModifiedBy>Jing Junmin</cp:lastModifiedBy>
  <cp:revision>2</cp:revision>
  <cp:lastPrinted>2011-03-08T02:53:00Z</cp:lastPrinted>
  <dcterms:created xsi:type="dcterms:W3CDTF">2018-10-24T06:56:00Z</dcterms:created>
  <dcterms:modified xsi:type="dcterms:W3CDTF">2018-10-24T07:31:00Z</dcterms:modified>
</cp:coreProperties>
</file>